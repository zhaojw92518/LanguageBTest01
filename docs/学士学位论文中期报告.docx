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A62AF1" w14:textId="77777777" w:rsidR="00FF1F45" w:rsidRDefault="00FF1F45" w:rsidP="00FF1F45">
      <w:pPr>
        <w:spacing w:before="240"/>
        <w:ind w:firstLineChars="200" w:firstLine="480"/>
        <w:jc w:val="center"/>
        <w:rPr>
          <w:rFonts w:ascii="黑体" w:eastAsia="黑体"/>
        </w:rPr>
      </w:pPr>
    </w:p>
    <w:p w14:paraId="72CA1DD0" w14:textId="77777777" w:rsidR="00FF1F45" w:rsidRDefault="000F3C82" w:rsidP="00FF1F45">
      <w:pPr>
        <w:spacing w:before="240"/>
        <w:ind w:firstLineChars="200" w:firstLine="480"/>
        <w:jc w:val="center"/>
        <w:rPr>
          <w:rFonts w:ascii="黑体" w:eastAsia="黑体"/>
        </w:rPr>
      </w:pPr>
      <w:r w:rsidRPr="000B0B6B">
        <w:rPr>
          <w:noProof/>
        </w:rPr>
        <w:drawing>
          <wp:inline distT="0" distB="0" distL="0" distR="0" wp14:anchorId="1D283A23" wp14:editId="2B4B102E">
            <wp:extent cx="3848100" cy="676275"/>
            <wp:effectExtent l="0" t="0" r="0" b="9525"/>
            <wp:docPr id="1" name="图片 2" descr="说明: D:\My Documents\ocean\工作\北航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说明: D:\My Documents\ocean\工作\北航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6B297" w14:textId="77777777" w:rsidR="00FF1F45" w:rsidRDefault="00FF1F45" w:rsidP="00FF1F45">
      <w:pPr>
        <w:spacing w:before="240"/>
        <w:ind w:firstLineChars="200" w:firstLine="480"/>
        <w:jc w:val="center"/>
        <w:rPr>
          <w:rFonts w:ascii="黑体" w:eastAsia="黑体"/>
        </w:rPr>
      </w:pPr>
    </w:p>
    <w:p w14:paraId="035E38C8" w14:textId="77777777" w:rsidR="00FF1F45" w:rsidRDefault="00FF1F45" w:rsidP="00FF1F45">
      <w:pPr>
        <w:spacing w:before="240"/>
        <w:ind w:firstLineChars="200" w:firstLine="480"/>
        <w:jc w:val="center"/>
        <w:rPr>
          <w:rFonts w:ascii="黑体" w:eastAsia="黑体"/>
        </w:rPr>
      </w:pPr>
    </w:p>
    <w:p w14:paraId="50B4EFAD" w14:textId="77777777" w:rsidR="00FF1F45" w:rsidRPr="00A42B7D" w:rsidRDefault="00EC0872" w:rsidP="00FF1F45">
      <w:pPr>
        <w:spacing w:before="240"/>
        <w:jc w:val="center"/>
        <w:rPr>
          <w:rFonts w:ascii="黑体" w:eastAsia="黑体"/>
          <w:b/>
          <w:sz w:val="52"/>
        </w:rPr>
      </w:pPr>
      <w:r>
        <w:rPr>
          <w:rFonts w:ascii="黑体" w:eastAsia="黑体" w:hint="eastAsia"/>
          <w:b/>
          <w:sz w:val="52"/>
        </w:rPr>
        <w:t>学士学位论文中期</w:t>
      </w:r>
      <w:r w:rsidR="00FF1F45">
        <w:rPr>
          <w:rFonts w:ascii="黑体" w:eastAsia="黑体" w:hint="eastAsia"/>
          <w:b/>
          <w:sz w:val="52"/>
        </w:rPr>
        <w:t>报告</w:t>
      </w:r>
    </w:p>
    <w:p w14:paraId="485BA154" w14:textId="77777777" w:rsidR="00FF1F45" w:rsidRDefault="00FF1F45" w:rsidP="00FF1F45">
      <w:pPr>
        <w:spacing w:before="240"/>
        <w:jc w:val="center"/>
        <w:rPr>
          <w:rFonts w:ascii="黑体" w:eastAsia="黑体"/>
          <w:sz w:val="44"/>
        </w:rPr>
      </w:pPr>
    </w:p>
    <w:p w14:paraId="7E48F96A" w14:textId="77777777" w:rsidR="00FF1F45" w:rsidRDefault="00FF1F45" w:rsidP="00FF1F45">
      <w:pPr>
        <w:spacing w:before="240"/>
        <w:jc w:val="center"/>
        <w:rPr>
          <w:rFonts w:ascii="黑体" w:eastAsia="黑体"/>
          <w:sz w:val="44"/>
        </w:rPr>
      </w:pPr>
    </w:p>
    <w:p w14:paraId="509558E9" w14:textId="77777777" w:rsidR="00FF1F45" w:rsidRPr="00691E9C" w:rsidRDefault="0045423D" w:rsidP="0045423D">
      <w:pPr>
        <w:tabs>
          <w:tab w:val="left" w:pos="0"/>
        </w:tabs>
        <w:rPr>
          <w:rFonts w:ascii="楷体_GB2312" w:eastAsia="楷体_GB2312"/>
          <w:szCs w:val="24"/>
        </w:rPr>
      </w:pPr>
      <w:r>
        <w:rPr>
          <w:rFonts w:ascii="楷体_GB2312" w:eastAsia="楷体_GB2312" w:hint="eastAsia"/>
          <w:b/>
          <w:sz w:val="30"/>
        </w:rPr>
        <w:tab/>
      </w:r>
      <w:r>
        <w:rPr>
          <w:rFonts w:ascii="楷体_GB2312" w:eastAsia="楷体_GB2312" w:hint="eastAsia"/>
          <w:b/>
          <w:sz w:val="30"/>
        </w:rPr>
        <w:tab/>
      </w:r>
      <w:r w:rsidR="00FF1F45">
        <w:rPr>
          <w:rFonts w:ascii="楷体_GB2312" w:eastAsia="楷体_GB2312" w:hint="eastAsia"/>
          <w:b/>
          <w:sz w:val="30"/>
        </w:rPr>
        <w:t>论文题目</w:t>
      </w:r>
      <w:r w:rsidR="00FF1F45">
        <w:rPr>
          <w:rFonts w:ascii="楷体_GB2312" w:eastAsia="楷体_GB2312" w:hint="eastAsia"/>
          <w:sz w:val="30"/>
        </w:rPr>
        <w:t>：</w:t>
      </w:r>
      <w:r w:rsidR="004E7B5F">
        <w:rPr>
          <w:rFonts w:ascii="楷体_GB2312" w:eastAsia="楷体_GB2312" w:hint="eastAsia"/>
          <w:szCs w:val="24"/>
        </w:rPr>
        <w:t>B</w:t>
      </w:r>
      <w:r w:rsidR="004E7B5F">
        <w:rPr>
          <w:rFonts w:ascii="楷体_GB2312" w:eastAsia="楷体_GB2312"/>
          <w:szCs w:val="24"/>
        </w:rPr>
        <w:t>*</w:t>
      </w:r>
      <w:r w:rsidR="004E7B5F">
        <w:rPr>
          <w:rFonts w:ascii="楷体_GB2312" w:eastAsia="楷体_GB2312" w:hint="eastAsia"/>
          <w:szCs w:val="24"/>
        </w:rPr>
        <w:t>语言</w:t>
      </w:r>
      <w:r w:rsidR="004E7B5F">
        <w:rPr>
          <w:rFonts w:ascii="楷体_GB2312" w:eastAsia="楷体_GB2312"/>
          <w:szCs w:val="24"/>
        </w:rPr>
        <w:t>解释器的实现</w:t>
      </w:r>
    </w:p>
    <w:p w14:paraId="0C80B0CC" w14:textId="77777777" w:rsidR="00FF1F45" w:rsidRDefault="00FF1F45" w:rsidP="00FF1F45">
      <w:pPr>
        <w:tabs>
          <w:tab w:val="left" w:pos="0"/>
        </w:tabs>
        <w:spacing w:line="560" w:lineRule="exact"/>
        <w:ind w:firstLineChars="282" w:firstLine="849"/>
        <w:rPr>
          <w:rFonts w:ascii="楷体_GB2312" w:eastAsia="楷体_GB2312"/>
          <w:sz w:val="30"/>
        </w:rPr>
      </w:pPr>
      <w:r>
        <w:rPr>
          <w:rFonts w:ascii="楷体_GB2312" w:eastAsia="楷体_GB2312" w:hint="eastAsia"/>
          <w:b/>
          <w:sz w:val="30"/>
        </w:rPr>
        <w:t>专    业</w:t>
      </w:r>
      <w:r>
        <w:rPr>
          <w:rFonts w:ascii="楷体_GB2312" w:eastAsia="楷体_GB2312" w:hint="eastAsia"/>
          <w:sz w:val="30"/>
        </w:rPr>
        <w:t>：</w:t>
      </w:r>
      <w:r w:rsidR="00C03A06">
        <w:rPr>
          <w:rFonts w:ascii="楷体_GB2312" w:eastAsia="楷体_GB2312" w:hint="eastAsia"/>
          <w:sz w:val="30"/>
        </w:rPr>
        <w:t>计算机科学与技术</w:t>
      </w:r>
    </w:p>
    <w:p w14:paraId="400B46E5" w14:textId="77777777" w:rsidR="00FF1F45" w:rsidRDefault="00FF1F45" w:rsidP="00FF1F45">
      <w:pPr>
        <w:tabs>
          <w:tab w:val="left" w:pos="0"/>
        </w:tabs>
        <w:spacing w:line="560" w:lineRule="exact"/>
        <w:ind w:firstLineChars="282" w:firstLine="849"/>
        <w:rPr>
          <w:rFonts w:ascii="楷体_GB2312" w:eastAsia="楷体_GB2312"/>
          <w:sz w:val="30"/>
        </w:rPr>
      </w:pPr>
      <w:r>
        <w:rPr>
          <w:rFonts w:ascii="楷体_GB2312" w:eastAsia="楷体_GB2312" w:hint="eastAsia"/>
          <w:b/>
          <w:sz w:val="30"/>
        </w:rPr>
        <w:t>本 科 生</w:t>
      </w:r>
      <w:r>
        <w:rPr>
          <w:rFonts w:ascii="楷体_GB2312" w:eastAsia="楷体_GB2312" w:hint="eastAsia"/>
          <w:sz w:val="30"/>
        </w:rPr>
        <w:t>：</w:t>
      </w:r>
      <w:r w:rsidR="004E7B5F">
        <w:rPr>
          <w:rFonts w:ascii="楷体_GB2312" w:eastAsia="楷体_GB2312" w:hint="eastAsia"/>
          <w:sz w:val="30"/>
        </w:rPr>
        <w:t>赵继伟</w:t>
      </w:r>
    </w:p>
    <w:p w14:paraId="0BAB8F4B" w14:textId="77777777" w:rsidR="00FF1F45" w:rsidRPr="00B17778" w:rsidRDefault="00FF1F45" w:rsidP="00FF1F45">
      <w:pPr>
        <w:tabs>
          <w:tab w:val="left" w:pos="0"/>
        </w:tabs>
        <w:spacing w:line="560" w:lineRule="exact"/>
        <w:ind w:firstLineChars="282" w:firstLine="849"/>
        <w:rPr>
          <w:rFonts w:ascii="楷体_GB2312" w:eastAsia="楷体_GB2312"/>
          <w:sz w:val="30"/>
          <w:szCs w:val="30"/>
        </w:rPr>
      </w:pPr>
      <w:r>
        <w:rPr>
          <w:rFonts w:ascii="楷体_GB2312" w:eastAsia="楷体_GB2312" w:hint="eastAsia"/>
          <w:b/>
          <w:sz w:val="30"/>
        </w:rPr>
        <w:t>学    号</w:t>
      </w:r>
      <w:r>
        <w:rPr>
          <w:rFonts w:ascii="楷体_GB2312" w:eastAsia="楷体_GB2312" w:hint="eastAsia"/>
          <w:sz w:val="30"/>
        </w:rPr>
        <w:t>：</w:t>
      </w:r>
      <w:r w:rsidR="004E7B5F">
        <w:rPr>
          <w:rFonts w:ascii="楷体_GB2312" w:eastAsia="楷体_GB2312" w:hint="eastAsia"/>
          <w:sz w:val="30"/>
        </w:rPr>
        <w:t>10061118</w:t>
      </w:r>
    </w:p>
    <w:p w14:paraId="4FA4EA64" w14:textId="77777777" w:rsidR="00FF1F45" w:rsidRDefault="00FF1F45" w:rsidP="00FF1F45">
      <w:pPr>
        <w:tabs>
          <w:tab w:val="left" w:pos="0"/>
        </w:tabs>
        <w:spacing w:line="560" w:lineRule="exact"/>
        <w:ind w:firstLineChars="282" w:firstLine="849"/>
        <w:rPr>
          <w:rFonts w:ascii="黑体" w:eastAsia="黑体"/>
          <w:sz w:val="44"/>
        </w:rPr>
      </w:pPr>
      <w:r>
        <w:rPr>
          <w:rFonts w:ascii="楷体_GB2312" w:eastAsia="楷体_GB2312" w:hint="eastAsia"/>
          <w:b/>
          <w:sz w:val="30"/>
        </w:rPr>
        <w:t>指导教师</w:t>
      </w:r>
      <w:r>
        <w:rPr>
          <w:rFonts w:ascii="楷体_GB2312" w:eastAsia="楷体_GB2312" w:hint="eastAsia"/>
          <w:sz w:val="30"/>
        </w:rPr>
        <w:t>：</w:t>
      </w:r>
      <w:r w:rsidR="004E7B5F">
        <w:rPr>
          <w:rFonts w:ascii="楷体_GB2312" w:eastAsia="楷体_GB2312" w:hint="eastAsia"/>
          <w:sz w:val="30"/>
        </w:rPr>
        <w:t>马殿富</w:t>
      </w:r>
    </w:p>
    <w:p w14:paraId="04C0D65F" w14:textId="77777777" w:rsidR="00FF1F45" w:rsidRDefault="00FF1F45" w:rsidP="00FF1F45">
      <w:pPr>
        <w:spacing w:before="240"/>
        <w:jc w:val="center"/>
        <w:rPr>
          <w:rFonts w:ascii="黑体" w:eastAsia="黑体"/>
          <w:sz w:val="44"/>
        </w:rPr>
      </w:pPr>
    </w:p>
    <w:p w14:paraId="74ECBE65" w14:textId="77777777" w:rsidR="00FF1F45" w:rsidRDefault="00FF1F45" w:rsidP="00FF1F45">
      <w:pPr>
        <w:spacing w:before="240"/>
        <w:jc w:val="center"/>
        <w:rPr>
          <w:rFonts w:ascii="黑体" w:eastAsia="黑体"/>
          <w:sz w:val="44"/>
        </w:rPr>
      </w:pPr>
    </w:p>
    <w:p w14:paraId="39511843" w14:textId="77777777" w:rsidR="00FF1F45" w:rsidRDefault="00FF1F45" w:rsidP="00FF1F45">
      <w:pPr>
        <w:jc w:val="center"/>
        <w:rPr>
          <w:rFonts w:ascii="黑体" w:eastAsia="黑体"/>
          <w:b/>
          <w:sz w:val="32"/>
        </w:rPr>
      </w:pPr>
      <w:r>
        <w:rPr>
          <w:rFonts w:ascii="黑体" w:eastAsia="黑体" w:hint="eastAsia"/>
          <w:b/>
          <w:sz w:val="32"/>
        </w:rPr>
        <w:t>北京航空航天大学计算机学院</w:t>
      </w:r>
    </w:p>
    <w:p w14:paraId="771C87A5" w14:textId="77777777" w:rsidR="00FF1F45" w:rsidRDefault="004E7B5F" w:rsidP="00FF1F45">
      <w:pPr>
        <w:spacing w:before="240"/>
        <w:jc w:val="center"/>
        <w:rPr>
          <w:rFonts w:ascii="黑体" w:eastAsia="黑体"/>
          <w:sz w:val="30"/>
        </w:rPr>
        <w:sectPr w:rsidR="00FF1F45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 w:code="9"/>
          <w:pgMar w:top="1928" w:right="1797" w:bottom="1928" w:left="1797" w:header="1588" w:footer="1588" w:gutter="0"/>
          <w:cols w:space="425"/>
          <w:titlePg/>
          <w:docGrid w:type="lines" w:linePitch="326"/>
        </w:sectPr>
      </w:pPr>
      <w:r>
        <w:rPr>
          <w:rFonts w:eastAsia="黑体" w:hint="eastAsia"/>
          <w:sz w:val="30"/>
        </w:rPr>
        <w:t>2014</w:t>
      </w:r>
      <w:r w:rsidR="00FF1F45">
        <w:rPr>
          <w:rFonts w:ascii="黑体" w:eastAsia="黑体" w:hint="eastAsia"/>
          <w:sz w:val="30"/>
        </w:rPr>
        <w:t>年</w:t>
      </w:r>
      <w:r w:rsidR="00EC0872">
        <w:rPr>
          <w:rFonts w:eastAsia="黑体" w:hint="eastAsia"/>
          <w:sz w:val="30"/>
        </w:rPr>
        <w:t>04</w:t>
      </w:r>
      <w:r w:rsidR="00FF1F45">
        <w:rPr>
          <w:rFonts w:ascii="黑体" w:eastAsia="黑体" w:hint="eastAsia"/>
          <w:sz w:val="30"/>
        </w:rPr>
        <w:t>月</w:t>
      </w:r>
      <w:r>
        <w:rPr>
          <w:rFonts w:eastAsia="黑体" w:hint="eastAsia"/>
          <w:sz w:val="30"/>
        </w:rPr>
        <w:t>16</w:t>
      </w:r>
      <w:r w:rsidR="00FF1F45">
        <w:rPr>
          <w:rFonts w:ascii="黑体" w:eastAsia="黑体" w:hint="eastAsia"/>
          <w:sz w:val="30"/>
        </w:rPr>
        <w:t>日</w:t>
      </w:r>
    </w:p>
    <w:p w14:paraId="1C8CC5D2" w14:textId="77777777" w:rsidR="00CA5D6E" w:rsidRPr="007D635F" w:rsidRDefault="00CA5D6E" w:rsidP="00812C66">
      <w:pPr>
        <w:jc w:val="center"/>
      </w:pPr>
      <w:bookmarkStart w:id="0" w:name="_GoBack"/>
      <w:bookmarkEnd w:id="0"/>
      <w:r w:rsidRPr="00B70725">
        <w:rPr>
          <w:lang w:val="zh-CN"/>
        </w:rPr>
        <w:lastRenderedPageBreak/>
        <w:t>目</w:t>
      </w:r>
      <w:r w:rsidR="00074570" w:rsidRPr="00B70725">
        <w:rPr>
          <w:rFonts w:hint="eastAsia"/>
          <w:lang w:val="zh-CN"/>
        </w:rPr>
        <w:t xml:space="preserve">     </w:t>
      </w:r>
      <w:r w:rsidRPr="00B70725">
        <w:rPr>
          <w:lang w:val="zh-CN"/>
        </w:rPr>
        <w:t>录</w:t>
      </w:r>
    </w:p>
    <w:p w14:paraId="2B1ADC6C" w14:textId="77777777" w:rsidR="00812C66" w:rsidRDefault="00CA5D6E">
      <w:pPr>
        <w:pStyle w:val="10"/>
        <w:tabs>
          <w:tab w:val="left" w:pos="840"/>
        </w:tabs>
        <w:rPr>
          <w:rFonts w:asciiTheme="minorHAnsi" w:eastAsiaTheme="minorEastAsia" w:hAnsiTheme="minorHAnsi" w:cstheme="minorBidi"/>
          <w:bCs w:val="0"/>
          <w:caps w:val="0"/>
          <w:sz w:val="21"/>
          <w:szCs w:val="22"/>
        </w:rPr>
      </w:pPr>
      <w:r w:rsidRPr="00933FC9">
        <w:rPr>
          <w:sz w:val="21"/>
          <w:szCs w:val="21"/>
        </w:rPr>
        <w:fldChar w:fldCharType="begin"/>
      </w:r>
      <w:r w:rsidRPr="00933FC9">
        <w:rPr>
          <w:sz w:val="21"/>
          <w:szCs w:val="21"/>
        </w:rPr>
        <w:instrText xml:space="preserve"> TOC \o "1-3" \h \z \u </w:instrText>
      </w:r>
      <w:r w:rsidRPr="00933FC9">
        <w:rPr>
          <w:sz w:val="21"/>
          <w:szCs w:val="21"/>
        </w:rPr>
        <w:fldChar w:fldCharType="separate"/>
      </w:r>
      <w:hyperlink w:anchor="_Toc385191444" w:history="1">
        <w:r w:rsidR="00812C66" w:rsidRPr="00300504">
          <w:rPr>
            <w:rStyle w:val="a6"/>
          </w:rPr>
          <w:t>1</w:t>
        </w:r>
        <w:r w:rsidR="00812C66">
          <w:rPr>
            <w:rFonts w:asciiTheme="minorHAnsi" w:eastAsiaTheme="minorEastAsia" w:hAnsiTheme="minorHAnsi" w:cstheme="minorBidi"/>
            <w:bCs w:val="0"/>
            <w:caps w:val="0"/>
            <w:sz w:val="21"/>
            <w:szCs w:val="22"/>
          </w:rPr>
          <w:tab/>
        </w:r>
        <w:r w:rsidR="00812C66" w:rsidRPr="00300504">
          <w:rPr>
            <w:rStyle w:val="a6"/>
            <w:rFonts w:hint="eastAsia"/>
          </w:rPr>
          <w:t>题目背景与意义</w:t>
        </w:r>
        <w:r w:rsidR="00812C66">
          <w:rPr>
            <w:webHidden/>
          </w:rPr>
          <w:tab/>
        </w:r>
        <w:r w:rsidR="00812C66">
          <w:rPr>
            <w:webHidden/>
          </w:rPr>
          <w:fldChar w:fldCharType="begin"/>
        </w:r>
        <w:r w:rsidR="00812C66">
          <w:rPr>
            <w:webHidden/>
          </w:rPr>
          <w:instrText xml:space="preserve"> PAGEREF _Toc385191444 \h </w:instrText>
        </w:r>
        <w:r w:rsidR="00812C66">
          <w:rPr>
            <w:webHidden/>
          </w:rPr>
        </w:r>
        <w:r w:rsidR="00812C66">
          <w:rPr>
            <w:webHidden/>
          </w:rPr>
          <w:fldChar w:fldCharType="separate"/>
        </w:r>
        <w:r w:rsidR="00812C66">
          <w:rPr>
            <w:webHidden/>
          </w:rPr>
          <w:t>3</w:t>
        </w:r>
        <w:r w:rsidR="00812C66">
          <w:rPr>
            <w:webHidden/>
          </w:rPr>
          <w:fldChar w:fldCharType="end"/>
        </w:r>
      </w:hyperlink>
    </w:p>
    <w:p w14:paraId="4086DD2C" w14:textId="77777777" w:rsidR="00812C66" w:rsidRDefault="00812C66">
      <w:pPr>
        <w:pStyle w:val="20"/>
        <w:tabs>
          <w:tab w:val="left" w:pos="840"/>
        </w:tabs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385191445" w:history="1">
        <w:r w:rsidRPr="00300504">
          <w:rPr>
            <w:rStyle w:val="a6"/>
          </w:rPr>
          <w:t>1.1</w:t>
        </w:r>
        <w:r>
          <w:rPr>
            <w:rFonts w:asciiTheme="minorHAnsi" w:eastAsiaTheme="minorEastAsia" w:hAnsiTheme="minorHAnsi" w:cstheme="minorBidi"/>
            <w:smallCaps w:val="0"/>
            <w:sz w:val="21"/>
            <w:szCs w:val="22"/>
          </w:rPr>
          <w:tab/>
        </w:r>
        <w:r w:rsidRPr="00300504">
          <w:rPr>
            <w:rStyle w:val="a6"/>
            <w:rFonts w:hint="eastAsia"/>
          </w:rPr>
          <w:t>课题来源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_Toc385191445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10DFB4D5" w14:textId="77777777" w:rsidR="00812C66" w:rsidRDefault="00812C66">
      <w:pPr>
        <w:pStyle w:val="20"/>
        <w:tabs>
          <w:tab w:val="left" w:pos="840"/>
        </w:tabs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385191446" w:history="1">
        <w:r w:rsidRPr="00300504">
          <w:rPr>
            <w:rStyle w:val="a6"/>
          </w:rPr>
          <w:t>1.2</w:t>
        </w:r>
        <w:r>
          <w:rPr>
            <w:rFonts w:asciiTheme="minorHAnsi" w:eastAsiaTheme="minorEastAsia" w:hAnsiTheme="minorHAnsi" w:cstheme="minorBidi"/>
            <w:smallCaps w:val="0"/>
            <w:sz w:val="21"/>
            <w:szCs w:val="22"/>
          </w:rPr>
          <w:tab/>
        </w:r>
        <w:r w:rsidRPr="00300504">
          <w:rPr>
            <w:rStyle w:val="a6"/>
            <w:rFonts w:hint="eastAsia"/>
          </w:rPr>
          <w:t>选题的背景与意义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_Toc385191446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71290CAB" w14:textId="77777777" w:rsidR="00812C66" w:rsidRDefault="00812C66">
      <w:pPr>
        <w:pStyle w:val="10"/>
        <w:tabs>
          <w:tab w:val="left" w:pos="840"/>
        </w:tabs>
        <w:rPr>
          <w:rFonts w:asciiTheme="minorHAnsi" w:eastAsiaTheme="minorEastAsia" w:hAnsiTheme="minorHAnsi" w:cstheme="minorBidi"/>
          <w:bCs w:val="0"/>
          <w:caps w:val="0"/>
          <w:sz w:val="21"/>
          <w:szCs w:val="22"/>
        </w:rPr>
      </w:pPr>
      <w:hyperlink w:anchor="_Toc385191447" w:history="1">
        <w:r w:rsidRPr="00300504">
          <w:rPr>
            <w:rStyle w:val="a6"/>
          </w:rPr>
          <w:t>2</w:t>
        </w:r>
        <w:r>
          <w:rPr>
            <w:rFonts w:asciiTheme="minorHAnsi" w:eastAsiaTheme="minorEastAsia" w:hAnsiTheme="minorHAnsi" w:cstheme="minorBidi"/>
            <w:bCs w:val="0"/>
            <w:caps w:val="0"/>
            <w:sz w:val="21"/>
            <w:szCs w:val="22"/>
          </w:rPr>
          <w:tab/>
        </w:r>
        <w:r w:rsidRPr="00300504">
          <w:rPr>
            <w:rStyle w:val="a6"/>
            <w:rFonts w:hint="eastAsia"/>
          </w:rPr>
          <w:t>课题研究内容回顾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_Toc385191447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4ED7EC4A" w14:textId="77777777" w:rsidR="00812C66" w:rsidRDefault="00812C66">
      <w:pPr>
        <w:pStyle w:val="20"/>
        <w:tabs>
          <w:tab w:val="left" w:pos="840"/>
        </w:tabs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385191448" w:history="1">
        <w:r w:rsidRPr="00300504">
          <w:rPr>
            <w:rStyle w:val="a6"/>
          </w:rPr>
          <w:t>2.1</w:t>
        </w:r>
        <w:r>
          <w:rPr>
            <w:rFonts w:asciiTheme="minorHAnsi" w:eastAsiaTheme="minorEastAsia" w:hAnsiTheme="minorHAnsi" w:cstheme="minorBidi"/>
            <w:smallCaps w:val="0"/>
            <w:sz w:val="21"/>
            <w:szCs w:val="22"/>
          </w:rPr>
          <w:tab/>
        </w:r>
        <w:r w:rsidRPr="00300504">
          <w:rPr>
            <w:rStyle w:val="a6"/>
            <w:rFonts w:hint="eastAsia"/>
          </w:rPr>
          <w:t>研究目标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_Toc385191448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4C90A993" w14:textId="77777777" w:rsidR="00812C66" w:rsidRDefault="00812C66">
      <w:pPr>
        <w:pStyle w:val="20"/>
        <w:tabs>
          <w:tab w:val="left" w:pos="840"/>
        </w:tabs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385191449" w:history="1">
        <w:r w:rsidRPr="00300504">
          <w:rPr>
            <w:rStyle w:val="a6"/>
          </w:rPr>
          <w:t>2.2</w:t>
        </w:r>
        <w:r>
          <w:rPr>
            <w:rFonts w:asciiTheme="minorHAnsi" w:eastAsiaTheme="minorEastAsia" w:hAnsiTheme="minorHAnsi" w:cstheme="minorBidi"/>
            <w:smallCaps w:val="0"/>
            <w:sz w:val="21"/>
            <w:szCs w:val="22"/>
          </w:rPr>
          <w:tab/>
        </w:r>
        <w:r w:rsidRPr="00300504">
          <w:rPr>
            <w:rStyle w:val="a6"/>
            <w:rFonts w:hint="eastAsia"/>
          </w:rPr>
          <w:t>研究核心内容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_Toc385191449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64C64C4F" w14:textId="77777777" w:rsidR="00812C66" w:rsidRDefault="00812C66">
      <w:pPr>
        <w:pStyle w:val="10"/>
        <w:tabs>
          <w:tab w:val="left" w:pos="840"/>
        </w:tabs>
        <w:rPr>
          <w:rFonts w:asciiTheme="minorHAnsi" w:eastAsiaTheme="minorEastAsia" w:hAnsiTheme="minorHAnsi" w:cstheme="minorBidi"/>
          <w:bCs w:val="0"/>
          <w:caps w:val="0"/>
          <w:sz w:val="21"/>
          <w:szCs w:val="22"/>
        </w:rPr>
      </w:pPr>
      <w:hyperlink w:anchor="_Toc385191450" w:history="1">
        <w:r w:rsidRPr="00300504">
          <w:rPr>
            <w:rStyle w:val="a6"/>
          </w:rPr>
          <w:t>3</w:t>
        </w:r>
        <w:r>
          <w:rPr>
            <w:rFonts w:asciiTheme="minorHAnsi" w:eastAsiaTheme="minorEastAsia" w:hAnsiTheme="minorHAnsi" w:cstheme="minorBidi"/>
            <w:bCs w:val="0"/>
            <w:caps w:val="0"/>
            <w:sz w:val="21"/>
            <w:szCs w:val="22"/>
          </w:rPr>
          <w:tab/>
        </w:r>
        <w:r w:rsidRPr="00300504">
          <w:rPr>
            <w:rStyle w:val="a6"/>
            <w:rFonts w:hint="eastAsia"/>
          </w:rPr>
          <w:t>工作进度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_Toc385191450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266A5FB9" w14:textId="77777777" w:rsidR="00812C66" w:rsidRDefault="00812C66">
      <w:pPr>
        <w:pStyle w:val="20"/>
        <w:tabs>
          <w:tab w:val="left" w:pos="840"/>
        </w:tabs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385191451" w:history="1">
        <w:r w:rsidRPr="00300504">
          <w:rPr>
            <w:rStyle w:val="a6"/>
          </w:rPr>
          <w:t>3.1</w:t>
        </w:r>
        <w:r>
          <w:rPr>
            <w:rFonts w:asciiTheme="minorHAnsi" w:eastAsiaTheme="minorEastAsia" w:hAnsiTheme="minorHAnsi" w:cstheme="minorBidi"/>
            <w:smallCaps w:val="0"/>
            <w:sz w:val="21"/>
            <w:szCs w:val="22"/>
          </w:rPr>
          <w:tab/>
        </w:r>
        <w:r w:rsidRPr="00300504">
          <w:rPr>
            <w:rStyle w:val="a6"/>
            <w:rFonts w:hint="eastAsia"/>
          </w:rPr>
          <w:t>工作进度概况图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_Toc385191451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59E6FAB2" w14:textId="77777777" w:rsidR="00812C66" w:rsidRDefault="00812C66">
      <w:pPr>
        <w:pStyle w:val="20"/>
        <w:tabs>
          <w:tab w:val="left" w:pos="840"/>
        </w:tabs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385191452" w:history="1">
        <w:r w:rsidRPr="00300504">
          <w:rPr>
            <w:rStyle w:val="a6"/>
          </w:rPr>
          <w:t>3.2</w:t>
        </w:r>
        <w:r>
          <w:rPr>
            <w:rFonts w:asciiTheme="minorHAnsi" w:eastAsiaTheme="minorEastAsia" w:hAnsiTheme="minorHAnsi" w:cstheme="minorBidi"/>
            <w:smallCaps w:val="0"/>
            <w:sz w:val="21"/>
            <w:szCs w:val="22"/>
          </w:rPr>
          <w:tab/>
        </w:r>
        <w:r w:rsidRPr="00300504">
          <w:rPr>
            <w:rStyle w:val="a6"/>
            <w:rFonts w:hint="eastAsia"/>
          </w:rPr>
          <w:t>工作进度描述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_Toc385191452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0D2C6B3D" w14:textId="77777777" w:rsidR="00812C66" w:rsidRDefault="00812C66">
      <w:pPr>
        <w:pStyle w:val="20"/>
        <w:tabs>
          <w:tab w:val="left" w:pos="840"/>
        </w:tabs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385191453" w:history="1">
        <w:r w:rsidRPr="00300504">
          <w:rPr>
            <w:rStyle w:val="a6"/>
          </w:rPr>
          <w:t>3.3</w:t>
        </w:r>
        <w:r>
          <w:rPr>
            <w:rFonts w:asciiTheme="minorHAnsi" w:eastAsiaTheme="minorEastAsia" w:hAnsiTheme="minorHAnsi" w:cstheme="minorBidi"/>
            <w:smallCaps w:val="0"/>
            <w:sz w:val="21"/>
            <w:szCs w:val="22"/>
          </w:rPr>
          <w:tab/>
        </w:r>
        <w:r w:rsidRPr="00300504">
          <w:rPr>
            <w:rStyle w:val="a6"/>
            <w:rFonts w:hint="eastAsia"/>
          </w:rPr>
          <w:t>已完成部分工作流程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_Toc385191453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7C1ABE33" w14:textId="77777777" w:rsidR="00812C66" w:rsidRDefault="00812C66">
      <w:pPr>
        <w:pStyle w:val="20"/>
        <w:tabs>
          <w:tab w:val="left" w:pos="840"/>
        </w:tabs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385191454" w:history="1">
        <w:r w:rsidRPr="00300504">
          <w:rPr>
            <w:rStyle w:val="a6"/>
          </w:rPr>
          <w:t>3.4</w:t>
        </w:r>
        <w:r>
          <w:rPr>
            <w:rFonts w:asciiTheme="minorHAnsi" w:eastAsiaTheme="minorEastAsia" w:hAnsiTheme="minorHAnsi" w:cstheme="minorBidi"/>
            <w:smallCaps w:val="0"/>
            <w:sz w:val="21"/>
            <w:szCs w:val="22"/>
          </w:rPr>
          <w:tab/>
        </w:r>
        <w:r w:rsidRPr="00300504">
          <w:rPr>
            <w:rStyle w:val="a6"/>
            <w:rFonts w:hint="eastAsia"/>
          </w:rPr>
          <w:t>已完成部分软件模型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_Toc385191454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28FFAFD4" w14:textId="77777777" w:rsidR="00812C66" w:rsidRDefault="00812C66">
      <w:pPr>
        <w:pStyle w:val="20"/>
        <w:tabs>
          <w:tab w:val="left" w:pos="840"/>
        </w:tabs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385191455" w:history="1">
        <w:r w:rsidRPr="00300504">
          <w:rPr>
            <w:rStyle w:val="a6"/>
          </w:rPr>
          <w:t>3.5</w:t>
        </w:r>
        <w:r>
          <w:rPr>
            <w:rFonts w:asciiTheme="minorHAnsi" w:eastAsiaTheme="minorEastAsia" w:hAnsiTheme="minorHAnsi" w:cstheme="minorBidi"/>
            <w:smallCaps w:val="0"/>
            <w:sz w:val="21"/>
            <w:szCs w:val="22"/>
          </w:rPr>
          <w:tab/>
        </w:r>
        <w:r w:rsidRPr="00300504">
          <w:rPr>
            <w:rStyle w:val="a6"/>
            <w:rFonts w:hint="eastAsia"/>
          </w:rPr>
          <w:t>软件效果图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_Toc385191455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740910E2" w14:textId="77777777" w:rsidR="00812C66" w:rsidRDefault="00812C66">
      <w:pPr>
        <w:pStyle w:val="10"/>
        <w:tabs>
          <w:tab w:val="left" w:pos="840"/>
        </w:tabs>
        <w:rPr>
          <w:rFonts w:asciiTheme="minorHAnsi" w:eastAsiaTheme="minorEastAsia" w:hAnsiTheme="minorHAnsi" w:cstheme="minorBidi"/>
          <w:bCs w:val="0"/>
          <w:caps w:val="0"/>
          <w:sz w:val="21"/>
          <w:szCs w:val="22"/>
        </w:rPr>
      </w:pPr>
      <w:hyperlink w:anchor="_Toc385191456" w:history="1">
        <w:r w:rsidRPr="00300504">
          <w:rPr>
            <w:rStyle w:val="a6"/>
          </w:rPr>
          <w:t>4</w:t>
        </w:r>
        <w:r>
          <w:rPr>
            <w:rFonts w:asciiTheme="minorHAnsi" w:eastAsiaTheme="minorEastAsia" w:hAnsiTheme="minorHAnsi" w:cstheme="minorBidi"/>
            <w:bCs w:val="0"/>
            <w:caps w:val="0"/>
            <w:sz w:val="21"/>
            <w:szCs w:val="22"/>
          </w:rPr>
          <w:tab/>
        </w:r>
        <w:r w:rsidRPr="00300504">
          <w:rPr>
            <w:rStyle w:val="a6"/>
            <w:rFonts w:hint="eastAsia"/>
          </w:rPr>
          <w:t>待完成工作及问题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_Toc385191456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1AD9A923" w14:textId="77777777" w:rsidR="00812C66" w:rsidRDefault="00812C66">
      <w:pPr>
        <w:pStyle w:val="20"/>
        <w:tabs>
          <w:tab w:val="left" w:pos="840"/>
        </w:tabs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385191457" w:history="1">
        <w:r w:rsidRPr="00300504">
          <w:rPr>
            <w:rStyle w:val="a6"/>
          </w:rPr>
          <w:t>4.1</w:t>
        </w:r>
        <w:r>
          <w:rPr>
            <w:rFonts w:asciiTheme="minorHAnsi" w:eastAsiaTheme="minorEastAsia" w:hAnsiTheme="minorHAnsi" w:cstheme="minorBidi"/>
            <w:smallCaps w:val="0"/>
            <w:sz w:val="21"/>
            <w:szCs w:val="22"/>
          </w:rPr>
          <w:tab/>
        </w:r>
        <w:r w:rsidRPr="00300504">
          <w:rPr>
            <w:rStyle w:val="a6"/>
            <w:rFonts w:hint="eastAsia"/>
          </w:rPr>
          <w:t>待完成工作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_Toc385191457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2B3A6115" w14:textId="77777777" w:rsidR="00812C66" w:rsidRDefault="00812C66">
      <w:pPr>
        <w:pStyle w:val="20"/>
        <w:tabs>
          <w:tab w:val="left" w:pos="840"/>
        </w:tabs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385191458" w:history="1">
        <w:r w:rsidRPr="00300504">
          <w:rPr>
            <w:rStyle w:val="a6"/>
          </w:rPr>
          <w:t>4.2</w:t>
        </w:r>
        <w:r>
          <w:rPr>
            <w:rFonts w:asciiTheme="minorHAnsi" w:eastAsiaTheme="minorEastAsia" w:hAnsiTheme="minorHAnsi" w:cstheme="minorBidi"/>
            <w:smallCaps w:val="0"/>
            <w:sz w:val="21"/>
            <w:szCs w:val="22"/>
          </w:rPr>
          <w:tab/>
        </w:r>
        <w:r w:rsidRPr="00300504">
          <w:rPr>
            <w:rStyle w:val="a6"/>
            <w:rFonts w:hint="eastAsia"/>
          </w:rPr>
          <w:t>存在的问题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_Toc385191458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79AB3366" w14:textId="77777777" w:rsidR="00812C66" w:rsidRDefault="00812C66">
      <w:pPr>
        <w:pStyle w:val="10"/>
        <w:tabs>
          <w:tab w:val="left" w:pos="840"/>
        </w:tabs>
        <w:rPr>
          <w:rFonts w:asciiTheme="minorHAnsi" w:eastAsiaTheme="minorEastAsia" w:hAnsiTheme="minorHAnsi" w:cstheme="minorBidi"/>
          <w:bCs w:val="0"/>
          <w:caps w:val="0"/>
          <w:sz w:val="21"/>
          <w:szCs w:val="22"/>
        </w:rPr>
      </w:pPr>
      <w:hyperlink w:anchor="_Toc385191459" w:history="1">
        <w:r w:rsidRPr="00300504">
          <w:rPr>
            <w:rStyle w:val="a6"/>
          </w:rPr>
          <w:t>5</w:t>
        </w:r>
        <w:r>
          <w:rPr>
            <w:rFonts w:asciiTheme="minorHAnsi" w:eastAsiaTheme="minorEastAsia" w:hAnsiTheme="minorHAnsi" w:cstheme="minorBidi"/>
            <w:bCs w:val="0"/>
            <w:caps w:val="0"/>
            <w:sz w:val="21"/>
            <w:szCs w:val="22"/>
          </w:rPr>
          <w:tab/>
        </w:r>
        <w:r w:rsidRPr="00300504">
          <w:rPr>
            <w:rStyle w:val="a6"/>
            <w:rFonts w:hint="eastAsia"/>
          </w:rPr>
          <w:t>后期进度安排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_Toc385191459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37DFC8EA" w14:textId="77777777" w:rsidR="00812C66" w:rsidRDefault="00812C66">
      <w:pPr>
        <w:pStyle w:val="10"/>
        <w:tabs>
          <w:tab w:val="left" w:pos="840"/>
        </w:tabs>
        <w:rPr>
          <w:rFonts w:asciiTheme="minorHAnsi" w:eastAsiaTheme="minorEastAsia" w:hAnsiTheme="minorHAnsi" w:cstheme="minorBidi"/>
          <w:bCs w:val="0"/>
          <w:caps w:val="0"/>
          <w:sz w:val="21"/>
          <w:szCs w:val="22"/>
        </w:rPr>
      </w:pPr>
      <w:hyperlink w:anchor="_Toc385191460" w:history="1">
        <w:r w:rsidRPr="00300504">
          <w:rPr>
            <w:rStyle w:val="a6"/>
          </w:rPr>
          <w:t>6</w:t>
        </w:r>
        <w:r>
          <w:rPr>
            <w:rFonts w:asciiTheme="minorHAnsi" w:eastAsiaTheme="minorEastAsia" w:hAnsiTheme="minorHAnsi" w:cstheme="minorBidi"/>
            <w:bCs w:val="0"/>
            <w:caps w:val="0"/>
            <w:sz w:val="21"/>
            <w:szCs w:val="22"/>
          </w:rPr>
          <w:tab/>
        </w:r>
        <w:r w:rsidRPr="00300504">
          <w:rPr>
            <w:rStyle w:val="a6"/>
            <w:rFonts w:hint="eastAsia"/>
          </w:rPr>
          <w:t>参考文献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_Toc385191460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34BAEA44" w14:textId="77777777" w:rsidR="002F199A" w:rsidRDefault="00CA5D6E" w:rsidP="00357358">
      <w:pPr>
        <w:rPr>
          <w:b/>
          <w:bCs/>
          <w:szCs w:val="21"/>
          <w:lang w:val="zh-CN"/>
        </w:rPr>
      </w:pPr>
      <w:r w:rsidRPr="00933FC9">
        <w:rPr>
          <w:b/>
          <w:bCs/>
          <w:szCs w:val="21"/>
          <w:lang w:val="zh-CN"/>
        </w:rPr>
        <w:fldChar w:fldCharType="end"/>
      </w:r>
      <w:bookmarkStart w:id="1" w:name="_Toc256166159"/>
      <w:bookmarkStart w:id="2" w:name="_Toc288159301"/>
    </w:p>
    <w:p w14:paraId="01B9FE76" w14:textId="77777777" w:rsidR="00E03970" w:rsidRDefault="00E03970" w:rsidP="00357358">
      <w:pPr>
        <w:rPr>
          <w:color w:val="FF0000"/>
          <w:sz w:val="44"/>
          <w:szCs w:val="44"/>
        </w:rPr>
      </w:pPr>
    </w:p>
    <w:p w14:paraId="57639A7B" w14:textId="77777777" w:rsidR="00EC0872" w:rsidRDefault="00EC0872" w:rsidP="00357358">
      <w:pPr>
        <w:rPr>
          <w:color w:val="FF0000"/>
          <w:sz w:val="44"/>
          <w:szCs w:val="44"/>
        </w:rPr>
      </w:pPr>
    </w:p>
    <w:p w14:paraId="232A4192" w14:textId="77777777" w:rsidR="00EC0872" w:rsidRDefault="00EC0872" w:rsidP="00357358">
      <w:pPr>
        <w:rPr>
          <w:color w:val="FF0000"/>
          <w:sz w:val="44"/>
          <w:szCs w:val="44"/>
        </w:rPr>
      </w:pPr>
    </w:p>
    <w:p w14:paraId="27224333" w14:textId="77777777" w:rsidR="00EC0872" w:rsidRDefault="00EC0872" w:rsidP="00357358">
      <w:pPr>
        <w:rPr>
          <w:color w:val="FF0000"/>
          <w:sz w:val="44"/>
          <w:szCs w:val="44"/>
        </w:rPr>
      </w:pPr>
    </w:p>
    <w:p w14:paraId="6878C81A" w14:textId="77777777" w:rsidR="00EC0872" w:rsidRDefault="00EC0872" w:rsidP="00357358">
      <w:pPr>
        <w:rPr>
          <w:color w:val="FF0000"/>
          <w:sz w:val="44"/>
          <w:szCs w:val="44"/>
        </w:rPr>
      </w:pPr>
    </w:p>
    <w:p w14:paraId="7CA17FB5" w14:textId="77777777" w:rsidR="006D14FE" w:rsidRDefault="006D14FE" w:rsidP="00357358">
      <w:pPr>
        <w:rPr>
          <w:color w:val="FF0000"/>
          <w:sz w:val="44"/>
          <w:szCs w:val="44"/>
        </w:rPr>
      </w:pPr>
    </w:p>
    <w:p w14:paraId="5AAD4308" w14:textId="77777777" w:rsidR="006D14FE" w:rsidRDefault="006D14FE" w:rsidP="00357358">
      <w:pPr>
        <w:rPr>
          <w:color w:val="FF0000"/>
          <w:sz w:val="44"/>
          <w:szCs w:val="44"/>
        </w:rPr>
      </w:pPr>
    </w:p>
    <w:p w14:paraId="43F1628C" w14:textId="77777777" w:rsidR="00FF1F45" w:rsidRDefault="00D65DF3" w:rsidP="00383117">
      <w:pPr>
        <w:pStyle w:val="1"/>
      </w:pPr>
      <w:bookmarkStart w:id="3" w:name="_Toc385191444"/>
      <w:r w:rsidRPr="00BC6073">
        <w:rPr>
          <w:rFonts w:hint="eastAsia"/>
        </w:rPr>
        <w:lastRenderedPageBreak/>
        <w:t>题目</w:t>
      </w:r>
      <w:r w:rsidR="00FF1F45" w:rsidRPr="00BC6073">
        <w:rPr>
          <w:rFonts w:hint="eastAsia"/>
        </w:rPr>
        <w:t>背景与意义</w:t>
      </w:r>
      <w:bookmarkEnd w:id="1"/>
      <w:bookmarkEnd w:id="2"/>
      <w:bookmarkEnd w:id="3"/>
    </w:p>
    <w:p w14:paraId="1E5E6A21" w14:textId="77777777" w:rsidR="009C3B44" w:rsidRDefault="009C3B44" w:rsidP="009C3B44">
      <w:pPr>
        <w:pStyle w:val="2"/>
        <w:spacing w:line="415" w:lineRule="auto"/>
        <w:ind w:left="0" w:firstLine="0"/>
      </w:pPr>
      <w:bookmarkStart w:id="4" w:name="_Toc256166160"/>
      <w:bookmarkStart w:id="5" w:name="_Toc288159302"/>
      <w:bookmarkStart w:id="6" w:name="_Toc351650320"/>
      <w:bookmarkStart w:id="7" w:name="_Toc382937791"/>
      <w:bookmarkStart w:id="8" w:name="_Toc385191445"/>
      <w:r w:rsidRPr="002F45E2">
        <w:rPr>
          <w:rFonts w:hint="eastAsia"/>
        </w:rPr>
        <w:t>课题来源</w:t>
      </w:r>
      <w:bookmarkEnd w:id="4"/>
      <w:bookmarkEnd w:id="5"/>
      <w:bookmarkEnd w:id="6"/>
      <w:bookmarkEnd w:id="7"/>
      <w:bookmarkEnd w:id="8"/>
    </w:p>
    <w:p w14:paraId="271A4297" w14:textId="77777777" w:rsidR="009C3B44" w:rsidRPr="004C72BB" w:rsidRDefault="009C3B44" w:rsidP="009C3B44">
      <w:pPr>
        <w:ind w:firstLine="480"/>
      </w:pPr>
      <w:r w:rsidRPr="004C72BB">
        <w:rPr>
          <w:rFonts w:hint="eastAsia"/>
        </w:rPr>
        <w:t>民用飞机专项科研项目“多核处理的机载实时操作系统关键技术研究”</w:t>
      </w:r>
    </w:p>
    <w:p w14:paraId="35796316" w14:textId="77777777" w:rsidR="009C3B44" w:rsidRDefault="009C3B44" w:rsidP="009C3B44">
      <w:pPr>
        <w:pStyle w:val="2"/>
        <w:spacing w:line="415" w:lineRule="auto"/>
        <w:ind w:left="0" w:firstLine="0"/>
      </w:pPr>
      <w:bookmarkStart w:id="9" w:name="_Toc256166161"/>
      <w:bookmarkStart w:id="10" w:name="_Toc288159303"/>
      <w:bookmarkStart w:id="11" w:name="_Toc351650321"/>
      <w:bookmarkStart w:id="12" w:name="_Toc382937792"/>
      <w:bookmarkStart w:id="13" w:name="_Toc385191446"/>
      <w:r w:rsidRPr="002F45E2">
        <w:rPr>
          <w:rFonts w:hint="eastAsia"/>
        </w:rPr>
        <w:t>选题的背景与意义</w:t>
      </w:r>
      <w:bookmarkEnd w:id="9"/>
      <w:bookmarkEnd w:id="10"/>
      <w:bookmarkEnd w:id="11"/>
      <w:bookmarkEnd w:id="12"/>
      <w:bookmarkEnd w:id="13"/>
    </w:p>
    <w:p w14:paraId="0CDB20BB" w14:textId="77777777" w:rsidR="009C3B44" w:rsidRDefault="009C3B44" w:rsidP="009C3B44">
      <w:pPr>
        <w:spacing w:line="360" w:lineRule="auto"/>
        <w:ind w:firstLineChars="200" w:firstLine="480"/>
        <w:rPr>
          <w:vertAlign w:val="superscript"/>
        </w:rPr>
      </w:pPr>
      <w:r>
        <w:rPr>
          <w:rFonts w:hint="eastAsia"/>
        </w:rPr>
        <w:t>随着航空工业</w:t>
      </w:r>
      <w:r>
        <w:t>的不断发展，</w:t>
      </w:r>
      <w:r>
        <w:rPr>
          <w:rFonts w:hint="eastAsia"/>
        </w:rPr>
        <w:t>机载软件</w:t>
      </w:r>
      <w:r>
        <w:t>的规模、复杂程</w:t>
      </w:r>
      <w:r>
        <w:rPr>
          <w:rFonts w:hint="eastAsia"/>
        </w:rPr>
        <w:t>度</w:t>
      </w:r>
      <w:r>
        <w:t>日趋提高，并且是呈</w:t>
      </w:r>
      <w:proofErr w:type="gramStart"/>
      <w:r>
        <w:t>倍级增加</w:t>
      </w:r>
      <w:proofErr w:type="gramEnd"/>
      <w:r>
        <w:t>的趋势。</w:t>
      </w:r>
      <w:r>
        <w:rPr>
          <w:rFonts w:hint="eastAsia"/>
        </w:rPr>
        <w:t>根据</w:t>
      </w:r>
      <w:r>
        <w:t>美国相关报道，</w:t>
      </w:r>
      <w:r>
        <w:rPr>
          <w:rFonts w:hint="eastAsia"/>
        </w:rPr>
        <w:t>美国</w:t>
      </w:r>
      <w:r>
        <w:t>空军新一代联合攻击机</w:t>
      </w:r>
      <w:r>
        <w:t>F-35</w:t>
      </w:r>
      <w:r>
        <w:rPr>
          <w:rFonts w:hint="eastAsia"/>
        </w:rPr>
        <w:t>的</w:t>
      </w:r>
      <w:r>
        <w:rPr>
          <w:rFonts w:hint="eastAsia"/>
        </w:rPr>
        <w:t>Final</w:t>
      </w:r>
      <w:r>
        <w:t xml:space="preserve"> Block 3 Software</w:t>
      </w:r>
      <w:r>
        <w:t>计划约</w:t>
      </w:r>
      <w:r>
        <w:rPr>
          <w:rFonts w:hint="eastAsia"/>
        </w:rPr>
        <w:t>860</w:t>
      </w:r>
      <w:r>
        <w:rPr>
          <w:rFonts w:hint="eastAsia"/>
        </w:rPr>
        <w:t>万</w:t>
      </w:r>
      <w:r>
        <w:t>行代码</w:t>
      </w:r>
      <w:r>
        <w:rPr>
          <w:rFonts w:hint="eastAsia"/>
          <w:vertAlign w:val="superscript"/>
        </w:rPr>
        <w:t>[</w:t>
      </w:r>
      <w:r>
        <w:rPr>
          <w:vertAlign w:val="superscript"/>
        </w:rPr>
        <w:t>1</w:t>
      </w:r>
      <w:r>
        <w:rPr>
          <w:rFonts w:hint="eastAsia"/>
          <w:vertAlign w:val="superscript"/>
        </w:rPr>
        <w:t>]</w:t>
      </w:r>
      <w:r>
        <w:t>。根据相关资料，</w:t>
      </w:r>
      <w:r>
        <w:rPr>
          <w:rFonts w:hint="eastAsia"/>
        </w:rPr>
        <w:t>空中客车</w:t>
      </w:r>
      <w:r>
        <w:t>公司的历代飞机的在</w:t>
      </w:r>
      <w:proofErr w:type="gramStart"/>
      <w:r>
        <w:t>板软件</w:t>
      </w:r>
      <w:proofErr w:type="gramEnd"/>
      <w:r>
        <w:t>大小（</w:t>
      </w:r>
      <w:r w:rsidRPr="00665BBC">
        <w:t>Volume of onboard software</w:t>
      </w:r>
      <w:r>
        <w:t>）</w:t>
      </w:r>
      <w:r>
        <w:rPr>
          <w:rFonts w:hint="eastAsia"/>
        </w:rPr>
        <w:t>也是</w:t>
      </w:r>
      <w:r>
        <w:t>逐渐提升，如下表</w:t>
      </w:r>
      <w:r>
        <w:rPr>
          <w:rFonts w:hint="eastAsia"/>
          <w:vertAlign w:val="superscript"/>
        </w:rPr>
        <w:t>[</w:t>
      </w:r>
      <w:r>
        <w:rPr>
          <w:vertAlign w:val="superscript"/>
        </w:rPr>
        <w:t>2</w:t>
      </w:r>
      <w:r>
        <w:rPr>
          <w:rFonts w:hint="eastAsia"/>
          <w:vertAlign w:val="superscript"/>
        </w:rPr>
        <w:t>]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72"/>
        <w:gridCol w:w="1792"/>
        <w:gridCol w:w="1699"/>
        <w:gridCol w:w="1933"/>
      </w:tblGrid>
      <w:tr w:rsidR="009C3B44" w14:paraId="0FEDA956" w14:textId="77777777" w:rsidTr="00DB5CFC">
        <w:tc>
          <w:tcPr>
            <w:tcW w:w="2943" w:type="dxa"/>
          </w:tcPr>
          <w:p w14:paraId="4D836253" w14:textId="77777777" w:rsidR="009C3B44" w:rsidRDefault="009C3B44" w:rsidP="009C3B44">
            <w:pPr>
              <w:spacing w:line="360" w:lineRule="auto"/>
            </w:pPr>
            <w:r>
              <w:rPr>
                <w:rFonts w:hint="eastAsia"/>
              </w:rPr>
              <w:t>飞机型号</w:t>
            </w:r>
          </w:p>
        </w:tc>
        <w:tc>
          <w:tcPr>
            <w:tcW w:w="1843" w:type="dxa"/>
          </w:tcPr>
          <w:p w14:paraId="445FF36D" w14:textId="77777777" w:rsidR="009C3B44" w:rsidRDefault="009C3B44" w:rsidP="009C3B44">
            <w:pPr>
              <w:spacing w:line="360" w:lineRule="auto"/>
            </w:pPr>
            <w:r>
              <w:rPr>
                <w:rFonts w:hint="eastAsia"/>
              </w:rPr>
              <w:t>A310</w:t>
            </w:r>
          </w:p>
        </w:tc>
        <w:tc>
          <w:tcPr>
            <w:tcW w:w="1745" w:type="dxa"/>
          </w:tcPr>
          <w:p w14:paraId="300A7E4E" w14:textId="77777777" w:rsidR="009C3B44" w:rsidRDefault="009C3B44" w:rsidP="009C3B44">
            <w:pPr>
              <w:spacing w:line="360" w:lineRule="auto"/>
            </w:pPr>
            <w:r>
              <w:rPr>
                <w:rFonts w:hint="eastAsia"/>
              </w:rPr>
              <w:t>A320</w:t>
            </w:r>
          </w:p>
        </w:tc>
        <w:tc>
          <w:tcPr>
            <w:tcW w:w="1991" w:type="dxa"/>
          </w:tcPr>
          <w:p w14:paraId="1D9C4AC8" w14:textId="77777777" w:rsidR="009C3B44" w:rsidRDefault="009C3B44" w:rsidP="009C3B44">
            <w:pPr>
              <w:spacing w:line="360" w:lineRule="auto"/>
            </w:pPr>
            <w:r>
              <w:rPr>
                <w:rFonts w:hint="eastAsia"/>
              </w:rPr>
              <w:t>A340</w:t>
            </w:r>
          </w:p>
        </w:tc>
      </w:tr>
      <w:tr w:rsidR="009C3B44" w14:paraId="76C66184" w14:textId="77777777" w:rsidTr="00DB5CFC">
        <w:tc>
          <w:tcPr>
            <w:tcW w:w="2943" w:type="dxa"/>
          </w:tcPr>
          <w:p w14:paraId="2B85F114" w14:textId="77777777" w:rsidR="009C3B44" w:rsidRDefault="009C3B44" w:rsidP="009C3B44">
            <w:pPr>
              <w:spacing w:line="360" w:lineRule="auto"/>
            </w:pPr>
            <w:r>
              <w:rPr>
                <w:rFonts w:hint="eastAsia"/>
              </w:rPr>
              <w:t>在</w:t>
            </w:r>
            <w:proofErr w:type="gramStart"/>
            <w:r>
              <w:rPr>
                <w:rFonts w:hint="eastAsia"/>
              </w:rPr>
              <w:t>板软件</w:t>
            </w:r>
            <w:proofErr w:type="gramEnd"/>
            <w:r>
              <w:rPr>
                <w:rFonts w:hint="eastAsia"/>
              </w:rPr>
              <w:t>大小</w:t>
            </w:r>
            <w:r>
              <w:t>（</w:t>
            </w:r>
            <w:r>
              <w:rPr>
                <w:rFonts w:hint="eastAsia"/>
              </w:rPr>
              <w:t>M</w:t>
            </w:r>
            <w:r>
              <w:t>bytes</w:t>
            </w:r>
            <w:r>
              <w:t>）</w:t>
            </w:r>
          </w:p>
        </w:tc>
        <w:tc>
          <w:tcPr>
            <w:tcW w:w="1843" w:type="dxa"/>
          </w:tcPr>
          <w:p w14:paraId="4C7E65E1" w14:textId="77777777" w:rsidR="009C3B44" w:rsidRDefault="009C3B44" w:rsidP="009C3B44">
            <w:pPr>
              <w:spacing w:line="360" w:lineRule="auto"/>
            </w:pPr>
            <w:r>
              <w:rPr>
                <w:rFonts w:hint="eastAsia"/>
              </w:rPr>
              <w:t>4</w:t>
            </w:r>
          </w:p>
        </w:tc>
        <w:tc>
          <w:tcPr>
            <w:tcW w:w="1745" w:type="dxa"/>
          </w:tcPr>
          <w:p w14:paraId="28174BDF" w14:textId="77777777" w:rsidR="009C3B44" w:rsidRDefault="009C3B44" w:rsidP="009C3B44">
            <w:pPr>
              <w:spacing w:line="360" w:lineRule="auto"/>
            </w:pPr>
            <w:r>
              <w:rPr>
                <w:rFonts w:hint="eastAsia"/>
              </w:rPr>
              <w:t>10</w:t>
            </w:r>
          </w:p>
        </w:tc>
        <w:tc>
          <w:tcPr>
            <w:tcW w:w="1991" w:type="dxa"/>
          </w:tcPr>
          <w:p w14:paraId="20C66967" w14:textId="77777777" w:rsidR="009C3B44" w:rsidRDefault="009C3B44" w:rsidP="009C3B44">
            <w:pPr>
              <w:spacing w:line="360" w:lineRule="auto"/>
            </w:pPr>
            <w:r>
              <w:rPr>
                <w:rFonts w:hint="eastAsia"/>
              </w:rPr>
              <w:t>20</w:t>
            </w:r>
          </w:p>
        </w:tc>
      </w:tr>
    </w:tbl>
    <w:p w14:paraId="339801A3" w14:textId="77777777" w:rsidR="009C3B44" w:rsidRDefault="009C3B44" w:rsidP="009C3B44">
      <w:pPr>
        <w:spacing w:line="360" w:lineRule="auto"/>
        <w:ind w:firstLineChars="200" w:firstLine="480"/>
      </w:pPr>
      <w:r>
        <w:t>同时</w:t>
      </w:r>
      <w:r>
        <w:rPr>
          <w:rFonts w:hint="eastAsia"/>
        </w:rPr>
        <w:t>，</w:t>
      </w:r>
      <w:r>
        <w:t>在规模和复杂度提高的前提下，机载软件的安全性与可靠性都</w:t>
      </w:r>
      <w:proofErr w:type="gramStart"/>
      <w:r>
        <w:rPr>
          <w:rFonts w:hint="eastAsia"/>
        </w:rPr>
        <w:t>被</w:t>
      </w:r>
      <w:r>
        <w:t>做出</w:t>
      </w:r>
      <w:proofErr w:type="gramEnd"/>
      <w:r>
        <w:t>了极高的要求。</w:t>
      </w:r>
      <w:r>
        <w:rPr>
          <w:rFonts w:hint="eastAsia"/>
        </w:rPr>
        <w:t>机载软件</w:t>
      </w:r>
      <w:r>
        <w:t>的标准于</w:t>
      </w:r>
      <w:r>
        <w:rPr>
          <w:rFonts w:hint="eastAsia"/>
        </w:rPr>
        <w:t>2011</w:t>
      </w:r>
      <w:r>
        <w:rPr>
          <w:rFonts w:hint="eastAsia"/>
        </w:rPr>
        <w:t>年</w:t>
      </w:r>
      <w:r>
        <w:t>从旧的</w:t>
      </w:r>
      <w:r>
        <w:t>DO-178B</w:t>
      </w:r>
      <w:r>
        <w:rPr>
          <w:rFonts w:hint="eastAsia"/>
        </w:rPr>
        <w:t>提升</w:t>
      </w:r>
      <w:r>
        <w:t>到了</w:t>
      </w:r>
      <w:r>
        <w:t>DO-178C</w:t>
      </w:r>
      <w:r>
        <w:rPr>
          <w:vertAlign w:val="superscript"/>
        </w:rPr>
        <w:t>[3]</w:t>
      </w:r>
      <w:r>
        <w:t>,</w:t>
      </w:r>
      <w:r>
        <w:rPr>
          <w:rFonts w:hint="eastAsia"/>
        </w:rPr>
        <w:t>使得</w:t>
      </w:r>
      <w:r>
        <w:t>我们需要对于机载软件这类安全关键软件做出更加</w:t>
      </w:r>
      <w:r>
        <w:rPr>
          <w:rFonts w:hint="eastAsia"/>
        </w:rPr>
        <w:t>可靠的</w:t>
      </w:r>
      <w:r>
        <w:t>验证，对软件的质量提出了</w:t>
      </w:r>
      <w:r>
        <w:rPr>
          <w:rFonts w:hint="eastAsia"/>
        </w:rPr>
        <w:t>更高的要求</w:t>
      </w:r>
      <w:r>
        <w:t>。</w:t>
      </w:r>
      <w:r>
        <w:rPr>
          <w:rFonts w:hint="eastAsia"/>
        </w:rPr>
        <w:t>在</w:t>
      </w:r>
      <w:r>
        <w:t>DO-178C</w:t>
      </w:r>
      <w:r>
        <w:rPr>
          <w:rFonts w:hint="eastAsia"/>
        </w:rPr>
        <w:t>标准</w:t>
      </w:r>
      <w:r>
        <w:t>中，着重强调了</w:t>
      </w:r>
      <w:r>
        <w:rPr>
          <w:rFonts w:hint="eastAsia"/>
        </w:rPr>
        <w:t>采用</w:t>
      </w:r>
      <w:r>
        <w:t>形式化方法开展基于模型的开发和验证。</w:t>
      </w:r>
    </w:p>
    <w:p w14:paraId="69838747" w14:textId="77777777" w:rsidR="009C3B44" w:rsidRDefault="009C3B44" w:rsidP="009C3B44">
      <w:pPr>
        <w:spacing w:line="360" w:lineRule="auto"/>
        <w:ind w:firstLineChars="200" w:firstLine="480"/>
      </w:pPr>
      <w:r>
        <w:rPr>
          <w:rFonts w:hint="eastAsia"/>
        </w:rPr>
        <w:t>另外</w:t>
      </w:r>
      <w:r>
        <w:t>，于</w:t>
      </w:r>
      <w:r>
        <w:rPr>
          <w:rFonts w:hint="eastAsia"/>
        </w:rPr>
        <w:t>200</w:t>
      </w:r>
      <w:r>
        <w:t>9</w:t>
      </w:r>
      <w:r>
        <w:rPr>
          <w:rFonts w:hint="eastAsia"/>
        </w:rPr>
        <w:t>年</w:t>
      </w:r>
      <w:r>
        <w:t>提出的</w:t>
      </w:r>
      <w:r>
        <w:t>ISO/IEC 15408</w:t>
      </w:r>
      <w:r>
        <w:rPr>
          <w:rFonts w:hint="eastAsia"/>
        </w:rPr>
        <w:t>国际信息</w:t>
      </w:r>
      <w:r>
        <w:t>技术安全评估标准</w:t>
      </w:r>
      <w:r>
        <w:rPr>
          <w:rFonts w:hint="eastAsia"/>
          <w:vertAlign w:val="superscript"/>
        </w:rPr>
        <w:t>[</w:t>
      </w:r>
      <w:r>
        <w:rPr>
          <w:vertAlign w:val="superscript"/>
        </w:rPr>
        <w:t>4</w:t>
      </w:r>
      <w:r>
        <w:rPr>
          <w:rFonts w:hint="eastAsia"/>
          <w:vertAlign w:val="superscript"/>
        </w:rPr>
        <w:t>]</w:t>
      </w:r>
      <w:r>
        <w:rPr>
          <w:rFonts w:hint="eastAsia"/>
        </w:rPr>
        <w:t>，</w:t>
      </w:r>
      <w:r>
        <w:t>对于软件的形式化验证也提出了</w:t>
      </w:r>
      <w:r>
        <w:rPr>
          <w:rFonts w:hint="eastAsia"/>
        </w:rPr>
        <w:t>严格的要求</w:t>
      </w:r>
      <w:r>
        <w:t>。</w:t>
      </w:r>
    </w:p>
    <w:p w14:paraId="75E9B06A" w14:textId="77777777" w:rsidR="009C3B44" w:rsidRDefault="009C3B44" w:rsidP="009C3B44">
      <w:pPr>
        <w:spacing w:line="360" w:lineRule="auto"/>
      </w:pPr>
    </w:p>
    <w:tbl>
      <w:tblPr>
        <w:tblStyle w:val="11"/>
        <w:tblW w:w="0" w:type="auto"/>
        <w:tblInd w:w="-289" w:type="dxa"/>
        <w:tblLook w:val="04A0" w:firstRow="1" w:lastRow="0" w:firstColumn="1" w:lastColumn="0" w:noHBand="0" w:noVBand="1"/>
      </w:tblPr>
      <w:tblGrid>
        <w:gridCol w:w="1418"/>
        <w:gridCol w:w="1276"/>
        <w:gridCol w:w="1559"/>
        <w:gridCol w:w="1418"/>
        <w:gridCol w:w="1533"/>
        <w:gridCol w:w="1381"/>
      </w:tblGrid>
      <w:tr w:rsidR="009C3B44" w14:paraId="542C51C5" w14:textId="77777777" w:rsidTr="009C3B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2121DBDB" w14:textId="77777777" w:rsidR="009C3B44" w:rsidRDefault="009C3B44" w:rsidP="009C3B44">
            <w:pPr>
              <w:spacing w:line="360" w:lineRule="auto"/>
            </w:pPr>
            <w:r>
              <w:rPr>
                <w:rFonts w:hint="eastAsia"/>
              </w:rPr>
              <w:t>CC</w:t>
            </w:r>
            <w:r>
              <w:rPr>
                <w:rFonts w:hint="eastAsia"/>
              </w:rPr>
              <w:t>级别</w:t>
            </w:r>
          </w:p>
        </w:tc>
        <w:tc>
          <w:tcPr>
            <w:tcW w:w="1276" w:type="dxa"/>
          </w:tcPr>
          <w:p w14:paraId="2AFC1216" w14:textId="77777777" w:rsidR="009C3B44" w:rsidRDefault="009C3B44" w:rsidP="009C3B44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需求</w:t>
            </w:r>
          </w:p>
        </w:tc>
        <w:tc>
          <w:tcPr>
            <w:tcW w:w="1559" w:type="dxa"/>
          </w:tcPr>
          <w:p w14:paraId="234EB24E" w14:textId="77777777" w:rsidR="009C3B44" w:rsidRDefault="009C3B44" w:rsidP="009C3B44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功能规约</w:t>
            </w:r>
          </w:p>
        </w:tc>
        <w:tc>
          <w:tcPr>
            <w:tcW w:w="1418" w:type="dxa"/>
          </w:tcPr>
          <w:p w14:paraId="1D1B2BC9" w14:textId="77777777" w:rsidR="009C3B44" w:rsidRDefault="009C3B44" w:rsidP="009C3B44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高层</w:t>
            </w:r>
            <w:r>
              <w:t>设计</w:t>
            </w:r>
          </w:p>
        </w:tc>
        <w:tc>
          <w:tcPr>
            <w:tcW w:w="1533" w:type="dxa"/>
          </w:tcPr>
          <w:p w14:paraId="366B8281" w14:textId="77777777" w:rsidR="009C3B44" w:rsidRDefault="009C3B44" w:rsidP="009C3B44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低层设计</w:t>
            </w:r>
          </w:p>
        </w:tc>
        <w:tc>
          <w:tcPr>
            <w:tcW w:w="1381" w:type="dxa"/>
          </w:tcPr>
          <w:p w14:paraId="557A6973" w14:textId="77777777" w:rsidR="009C3B44" w:rsidRDefault="009C3B44" w:rsidP="009C3B44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代码实现</w:t>
            </w:r>
          </w:p>
        </w:tc>
      </w:tr>
      <w:tr w:rsidR="009C3B44" w14:paraId="06A8C0E2" w14:textId="77777777" w:rsidTr="009C3B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4349C91C" w14:textId="77777777" w:rsidR="009C3B44" w:rsidRDefault="009C3B44" w:rsidP="009C3B44">
            <w:pPr>
              <w:spacing w:line="360" w:lineRule="auto"/>
            </w:pPr>
            <w:r>
              <w:rPr>
                <w:rFonts w:hint="eastAsia"/>
              </w:rPr>
              <w:t>EAL</w:t>
            </w:r>
            <w:r>
              <w:t>1</w:t>
            </w:r>
          </w:p>
        </w:tc>
        <w:tc>
          <w:tcPr>
            <w:tcW w:w="1276" w:type="dxa"/>
          </w:tcPr>
          <w:p w14:paraId="00B50926" w14:textId="77777777" w:rsidR="009C3B44" w:rsidRDefault="009C3B44" w:rsidP="009C3B4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</w:t>
            </w:r>
            <w:r>
              <w:t>形式化</w:t>
            </w:r>
          </w:p>
        </w:tc>
        <w:tc>
          <w:tcPr>
            <w:tcW w:w="1559" w:type="dxa"/>
          </w:tcPr>
          <w:p w14:paraId="3C2C9F57" w14:textId="77777777" w:rsidR="009C3B44" w:rsidRDefault="009C3B44" w:rsidP="009C3B4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</w:t>
            </w:r>
            <w:r>
              <w:t>形式化</w:t>
            </w:r>
          </w:p>
        </w:tc>
        <w:tc>
          <w:tcPr>
            <w:tcW w:w="1418" w:type="dxa"/>
          </w:tcPr>
          <w:p w14:paraId="16E9B0B7" w14:textId="77777777" w:rsidR="009C3B44" w:rsidRDefault="009C3B44" w:rsidP="009C3B4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</w:t>
            </w:r>
            <w:r>
              <w:t>形式化</w:t>
            </w:r>
          </w:p>
        </w:tc>
        <w:tc>
          <w:tcPr>
            <w:tcW w:w="1533" w:type="dxa"/>
          </w:tcPr>
          <w:p w14:paraId="1E2D0ED6" w14:textId="77777777" w:rsidR="009C3B44" w:rsidRDefault="009C3B44" w:rsidP="009C3B4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</w:t>
            </w:r>
            <w:r>
              <w:t>形式化</w:t>
            </w:r>
          </w:p>
        </w:tc>
        <w:tc>
          <w:tcPr>
            <w:tcW w:w="1381" w:type="dxa"/>
          </w:tcPr>
          <w:p w14:paraId="419EDD9E" w14:textId="77777777" w:rsidR="009C3B44" w:rsidRDefault="009C3B44" w:rsidP="009C3B4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</w:t>
            </w:r>
            <w:r>
              <w:t>形式化</w:t>
            </w:r>
          </w:p>
        </w:tc>
      </w:tr>
      <w:tr w:rsidR="009C3B44" w14:paraId="494AEC60" w14:textId="77777777" w:rsidTr="009C3B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12FC4059" w14:textId="77777777" w:rsidR="009C3B44" w:rsidRDefault="009C3B44" w:rsidP="009C3B44">
            <w:pPr>
              <w:spacing w:line="360" w:lineRule="auto"/>
            </w:pPr>
            <w:r>
              <w:rPr>
                <w:rFonts w:hint="eastAsia"/>
              </w:rPr>
              <w:t>EAL</w:t>
            </w:r>
            <w:r>
              <w:t>2</w:t>
            </w:r>
          </w:p>
        </w:tc>
        <w:tc>
          <w:tcPr>
            <w:tcW w:w="1276" w:type="dxa"/>
          </w:tcPr>
          <w:p w14:paraId="723D4A2E" w14:textId="77777777" w:rsidR="009C3B44" w:rsidRDefault="009C3B44" w:rsidP="009C3B4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</w:t>
            </w:r>
            <w:r>
              <w:t>形式化</w:t>
            </w:r>
          </w:p>
        </w:tc>
        <w:tc>
          <w:tcPr>
            <w:tcW w:w="1559" w:type="dxa"/>
          </w:tcPr>
          <w:p w14:paraId="3453BB3A" w14:textId="77777777" w:rsidR="009C3B44" w:rsidRDefault="009C3B44" w:rsidP="009C3B4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</w:t>
            </w:r>
            <w:r>
              <w:t>形式化</w:t>
            </w:r>
          </w:p>
        </w:tc>
        <w:tc>
          <w:tcPr>
            <w:tcW w:w="1418" w:type="dxa"/>
          </w:tcPr>
          <w:p w14:paraId="0B4264EF" w14:textId="77777777" w:rsidR="009C3B44" w:rsidRDefault="009C3B44" w:rsidP="009C3B4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</w:t>
            </w:r>
            <w:r>
              <w:t>形式化</w:t>
            </w:r>
          </w:p>
        </w:tc>
        <w:tc>
          <w:tcPr>
            <w:tcW w:w="1533" w:type="dxa"/>
          </w:tcPr>
          <w:p w14:paraId="0D26D588" w14:textId="77777777" w:rsidR="009C3B44" w:rsidRDefault="009C3B44" w:rsidP="009C3B4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</w:t>
            </w:r>
            <w:r>
              <w:t>形式化</w:t>
            </w:r>
          </w:p>
        </w:tc>
        <w:tc>
          <w:tcPr>
            <w:tcW w:w="1381" w:type="dxa"/>
          </w:tcPr>
          <w:p w14:paraId="25DA786E" w14:textId="77777777" w:rsidR="009C3B44" w:rsidRDefault="009C3B44" w:rsidP="009C3B4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</w:t>
            </w:r>
            <w:r>
              <w:t>形式化</w:t>
            </w:r>
          </w:p>
        </w:tc>
      </w:tr>
      <w:tr w:rsidR="009C3B44" w14:paraId="291A6CE3" w14:textId="77777777" w:rsidTr="009C3B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5A5B059A" w14:textId="77777777" w:rsidR="009C3B44" w:rsidRDefault="009C3B44" w:rsidP="009C3B44">
            <w:pPr>
              <w:spacing w:line="360" w:lineRule="auto"/>
            </w:pPr>
            <w:r>
              <w:rPr>
                <w:rFonts w:hint="eastAsia"/>
              </w:rPr>
              <w:t>EAL</w:t>
            </w:r>
            <w:r>
              <w:t>3</w:t>
            </w:r>
          </w:p>
        </w:tc>
        <w:tc>
          <w:tcPr>
            <w:tcW w:w="1276" w:type="dxa"/>
          </w:tcPr>
          <w:p w14:paraId="70F2BFE8" w14:textId="77777777" w:rsidR="009C3B44" w:rsidRDefault="009C3B44" w:rsidP="009C3B4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</w:t>
            </w:r>
            <w:r>
              <w:t>形式化</w:t>
            </w:r>
          </w:p>
        </w:tc>
        <w:tc>
          <w:tcPr>
            <w:tcW w:w="1559" w:type="dxa"/>
          </w:tcPr>
          <w:p w14:paraId="2BB914C1" w14:textId="77777777" w:rsidR="009C3B44" w:rsidRDefault="009C3B44" w:rsidP="009C3B4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</w:t>
            </w:r>
            <w:r>
              <w:t>形式化</w:t>
            </w:r>
          </w:p>
        </w:tc>
        <w:tc>
          <w:tcPr>
            <w:tcW w:w="1418" w:type="dxa"/>
          </w:tcPr>
          <w:p w14:paraId="765DF21F" w14:textId="77777777" w:rsidR="009C3B44" w:rsidRDefault="009C3B44" w:rsidP="009C3B4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</w:t>
            </w:r>
            <w:r>
              <w:t>形式化</w:t>
            </w:r>
          </w:p>
        </w:tc>
        <w:tc>
          <w:tcPr>
            <w:tcW w:w="1533" w:type="dxa"/>
          </w:tcPr>
          <w:p w14:paraId="0D1E9071" w14:textId="77777777" w:rsidR="009C3B44" w:rsidRDefault="009C3B44" w:rsidP="009C3B4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</w:t>
            </w:r>
            <w:r>
              <w:t>形式化</w:t>
            </w:r>
          </w:p>
        </w:tc>
        <w:tc>
          <w:tcPr>
            <w:tcW w:w="1381" w:type="dxa"/>
          </w:tcPr>
          <w:p w14:paraId="6897F838" w14:textId="77777777" w:rsidR="009C3B44" w:rsidRDefault="009C3B44" w:rsidP="009C3B4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</w:t>
            </w:r>
            <w:r>
              <w:t>形式化</w:t>
            </w:r>
          </w:p>
        </w:tc>
      </w:tr>
      <w:tr w:rsidR="009C3B44" w14:paraId="4FBF6BF6" w14:textId="77777777" w:rsidTr="009C3B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75D0138F" w14:textId="77777777" w:rsidR="009C3B44" w:rsidRDefault="009C3B44" w:rsidP="009C3B44">
            <w:pPr>
              <w:spacing w:line="360" w:lineRule="auto"/>
            </w:pPr>
            <w:r>
              <w:rPr>
                <w:rFonts w:hint="eastAsia"/>
              </w:rPr>
              <w:t>EAL</w:t>
            </w:r>
            <w:r>
              <w:t>4</w:t>
            </w:r>
          </w:p>
        </w:tc>
        <w:tc>
          <w:tcPr>
            <w:tcW w:w="1276" w:type="dxa"/>
          </w:tcPr>
          <w:p w14:paraId="4A8B3FA6" w14:textId="77777777" w:rsidR="009C3B44" w:rsidRDefault="009C3B44" w:rsidP="009C3B4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</w:t>
            </w:r>
            <w:r>
              <w:t>形式化</w:t>
            </w:r>
          </w:p>
        </w:tc>
        <w:tc>
          <w:tcPr>
            <w:tcW w:w="1559" w:type="dxa"/>
          </w:tcPr>
          <w:p w14:paraId="5B158FF4" w14:textId="77777777" w:rsidR="009C3B44" w:rsidRDefault="009C3B44" w:rsidP="009C3B4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</w:t>
            </w:r>
            <w:r>
              <w:t>形式化</w:t>
            </w:r>
          </w:p>
        </w:tc>
        <w:tc>
          <w:tcPr>
            <w:tcW w:w="1418" w:type="dxa"/>
          </w:tcPr>
          <w:p w14:paraId="65407CDF" w14:textId="77777777" w:rsidR="009C3B44" w:rsidRDefault="009C3B44" w:rsidP="009C3B4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</w:t>
            </w:r>
            <w:r>
              <w:t>形式化</w:t>
            </w:r>
          </w:p>
        </w:tc>
        <w:tc>
          <w:tcPr>
            <w:tcW w:w="1533" w:type="dxa"/>
          </w:tcPr>
          <w:p w14:paraId="7603732A" w14:textId="77777777" w:rsidR="009C3B44" w:rsidRDefault="009C3B44" w:rsidP="009C3B4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</w:t>
            </w:r>
            <w:r>
              <w:t>形式化</w:t>
            </w:r>
          </w:p>
        </w:tc>
        <w:tc>
          <w:tcPr>
            <w:tcW w:w="1381" w:type="dxa"/>
          </w:tcPr>
          <w:p w14:paraId="7D6611A2" w14:textId="77777777" w:rsidR="009C3B44" w:rsidRDefault="009C3B44" w:rsidP="009C3B4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</w:t>
            </w:r>
            <w:r>
              <w:t>形式化</w:t>
            </w:r>
          </w:p>
        </w:tc>
      </w:tr>
      <w:tr w:rsidR="009C3B44" w14:paraId="1C2E7FC1" w14:textId="77777777" w:rsidTr="009C3B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7D9D9CCC" w14:textId="77777777" w:rsidR="009C3B44" w:rsidRDefault="009C3B44" w:rsidP="009C3B44">
            <w:pPr>
              <w:spacing w:line="360" w:lineRule="auto"/>
            </w:pPr>
            <w:r>
              <w:rPr>
                <w:rFonts w:hint="eastAsia"/>
              </w:rPr>
              <w:t>EAL</w:t>
            </w:r>
            <w:r>
              <w:t>5</w:t>
            </w:r>
          </w:p>
        </w:tc>
        <w:tc>
          <w:tcPr>
            <w:tcW w:w="1276" w:type="dxa"/>
          </w:tcPr>
          <w:p w14:paraId="2295358C" w14:textId="77777777" w:rsidR="009C3B44" w:rsidRDefault="009C3B44" w:rsidP="009C3B4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形式化</w:t>
            </w:r>
          </w:p>
        </w:tc>
        <w:tc>
          <w:tcPr>
            <w:tcW w:w="1559" w:type="dxa"/>
          </w:tcPr>
          <w:p w14:paraId="51340404" w14:textId="77777777" w:rsidR="009C3B44" w:rsidRDefault="009C3B44" w:rsidP="009C3B4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部分形式化</w:t>
            </w:r>
          </w:p>
        </w:tc>
        <w:tc>
          <w:tcPr>
            <w:tcW w:w="1418" w:type="dxa"/>
          </w:tcPr>
          <w:p w14:paraId="538AE438" w14:textId="77777777" w:rsidR="009C3B44" w:rsidRDefault="009C3B44" w:rsidP="009C3B4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部分形式化</w:t>
            </w:r>
          </w:p>
        </w:tc>
        <w:tc>
          <w:tcPr>
            <w:tcW w:w="1533" w:type="dxa"/>
          </w:tcPr>
          <w:p w14:paraId="12621F39" w14:textId="77777777" w:rsidR="009C3B44" w:rsidRDefault="009C3B44" w:rsidP="009C3B4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</w:t>
            </w:r>
            <w:r>
              <w:t>形式化</w:t>
            </w:r>
          </w:p>
        </w:tc>
        <w:tc>
          <w:tcPr>
            <w:tcW w:w="1381" w:type="dxa"/>
          </w:tcPr>
          <w:p w14:paraId="5954903E" w14:textId="77777777" w:rsidR="009C3B44" w:rsidRDefault="009C3B44" w:rsidP="009C3B4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</w:t>
            </w:r>
            <w:r>
              <w:t>形式化</w:t>
            </w:r>
          </w:p>
        </w:tc>
      </w:tr>
      <w:tr w:rsidR="009C3B44" w14:paraId="24771859" w14:textId="77777777" w:rsidTr="009C3B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3EE7D1CD" w14:textId="77777777" w:rsidR="009C3B44" w:rsidRDefault="009C3B44" w:rsidP="009C3B44">
            <w:pPr>
              <w:spacing w:line="360" w:lineRule="auto"/>
            </w:pPr>
            <w:r>
              <w:rPr>
                <w:rFonts w:hint="eastAsia"/>
              </w:rPr>
              <w:t>EAL</w:t>
            </w:r>
            <w:r>
              <w:t>6</w:t>
            </w:r>
          </w:p>
        </w:tc>
        <w:tc>
          <w:tcPr>
            <w:tcW w:w="1276" w:type="dxa"/>
          </w:tcPr>
          <w:p w14:paraId="5E687246" w14:textId="77777777" w:rsidR="009C3B44" w:rsidRDefault="009C3B44" w:rsidP="009C3B4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形式化</w:t>
            </w:r>
          </w:p>
        </w:tc>
        <w:tc>
          <w:tcPr>
            <w:tcW w:w="1559" w:type="dxa"/>
          </w:tcPr>
          <w:p w14:paraId="67F4C83C" w14:textId="77777777" w:rsidR="009C3B44" w:rsidRDefault="009C3B44" w:rsidP="009C3B4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部分形式化</w:t>
            </w:r>
          </w:p>
        </w:tc>
        <w:tc>
          <w:tcPr>
            <w:tcW w:w="1418" w:type="dxa"/>
          </w:tcPr>
          <w:p w14:paraId="34B299B6" w14:textId="77777777" w:rsidR="009C3B44" w:rsidRDefault="009C3B44" w:rsidP="009C3B4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部分形式化</w:t>
            </w:r>
          </w:p>
        </w:tc>
        <w:tc>
          <w:tcPr>
            <w:tcW w:w="1533" w:type="dxa"/>
          </w:tcPr>
          <w:p w14:paraId="42BFB4E2" w14:textId="77777777" w:rsidR="009C3B44" w:rsidRDefault="009C3B44" w:rsidP="009C3B4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部分形式化</w:t>
            </w:r>
          </w:p>
        </w:tc>
        <w:tc>
          <w:tcPr>
            <w:tcW w:w="1381" w:type="dxa"/>
          </w:tcPr>
          <w:p w14:paraId="4F8B0CCE" w14:textId="77777777" w:rsidR="009C3B44" w:rsidRDefault="009C3B44" w:rsidP="009C3B4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</w:t>
            </w:r>
            <w:r>
              <w:t>形式化</w:t>
            </w:r>
          </w:p>
        </w:tc>
      </w:tr>
      <w:tr w:rsidR="009C3B44" w14:paraId="00965BD5" w14:textId="77777777" w:rsidTr="009C3B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07EDDC30" w14:textId="77777777" w:rsidR="009C3B44" w:rsidRDefault="009C3B44" w:rsidP="009C3B44">
            <w:pPr>
              <w:spacing w:line="360" w:lineRule="auto"/>
            </w:pPr>
            <w:r>
              <w:rPr>
                <w:rFonts w:hint="eastAsia"/>
              </w:rPr>
              <w:t>EAL</w:t>
            </w:r>
            <w:r>
              <w:t>7</w:t>
            </w:r>
          </w:p>
        </w:tc>
        <w:tc>
          <w:tcPr>
            <w:tcW w:w="1276" w:type="dxa"/>
          </w:tcPr>
          <w:p w14:paraId="4B24C659" w14:textId="77777777" w:rsidR="009C3B44" w:rsidRDefault="009C3B44" w:rsidP="009C3B4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形式化</w:t>
            </w:r>
          </w:p>
        </w:tc>
        <w:tc>
          <w:tcPr>
            <w:tcW w:w="1559" w:type="dxa"/>
          </w:tcPr>
          <w:p w14:paraId="5CDA24EA" w14:textId="77777777" w:rsidR="009C3B44" w:rsidRDefault="009C3B44" w:rsidP="009C3B4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形式化</w:t>
            </w:r>
          </w:p>
        </w:tc>
        <w:tc>
          <w:tcPr>
            <w:tcW w:w="1418" w:type="dxa"/>
          </w:tcPr>
          <w:p w14:paraId="37C70405" w14:textId="77777777" w:rsidR="009C3B44" w:rsidRDefault="009C3B44" w:rsidP="009C3B4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形式化</w:t>
            </w:r>
          </w:p>
        </w:tc>
        <w:tc>
          <w:tcPr>
            <w:tcW w:w="1533" w:type="dxa"/>
          </w:tcPr>
          <w:p w14:paraId="68F1F394" w14:textId="77777777" w:rsidR="009C3B44" w:rsidRDefault="009C3B44" w:rsidP="009C3B4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部分形式化</w:t>
            </w:r>
          </w:p>
        </w:tc>
        <w:tc>
          <w:tcPr>
            <w:tcW w:w="1381" w:type="dxa"/>
          </w:tcPr>
          <w:p w14:paraId="251A64B6" w14:textId="77777777" w:rsidR="009C3B44" w:rsidRDefault="009C3B44" w:rsidP="009C3B4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</w:t>
            </w:r>
            <w:r>
              <w:t>形式化</w:t>
            </w:r>
          </w:p>
        </w:tc>
      </w:tr>
      <w:tr w:rsidR="009C3B44" w14:paraId="5CF01594" w14:textId="77777777" w:rsidTr="009C3B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234DB952" w14:textId="77777777" w:rsidR="009C3B44" w:rsidRDefault="009C3B44" w:rsidP="009C3B44">
            <w:pPr>
              <w:spacing w:line="360" w:lineRule="auto"/>
            </w:pPr>
            <w:r>
              <w:rPr>
                <w:rFonts w:hint="eastAsia"/>
              </w:rPr>
              <w:lastRenderedPageBreak/>
              <w:t>完全验证</w:t>
            </w:r>
          </w:p>
        </w:tc>
        <w:tc>
          <w:tcPr>
            <w:tcW w:w="1276" w:type="dxa"/>
          </w:tcPr>
          <w:p w14:paraId="77CB4871" w14:textId="77777777" w:rsidR="009C3B44" w:rsidRDefault="009C3B44" w:rsidP="009C3B4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形式化</w:t>
            </w:r>
          </w:p>
        </w:tc>
        <w:tc>
          <w:tcPr>
            <w:tcW w:w="1559" w:type="dxa"/>
          </w:tcPr>
          <w:p w14:paraId="4CA71198" w14:textId="77777777" w:rsidR="009C3B44" w:rsidRDefault="009C3B44" w:rsidP="009C3B4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形式化</w:t>
            </w:r>
          </w:p>
        </w:tc>
        <w:tc>
          <w:tcPr>
            <w:tcW w:w="1418" w:type="dxa"/>
          </w:tcPr>
          <w:p w14:paraId="405AE416" w14:textId="77777777" w:rsidR="009C3B44" w:rsidRDefault="009C3B44" w:rsidP="009C3B4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形式化</w:t>
            </w:r>
          </w:p>
        </w:tc>
        <w:tc>
          <w:tcPr>
            <w:tcW w:w="1533" w:type="dxa"/>
          </w:tcPr>
          <w:p w14:paraId="79ED0119" w14:textId="77777777" w:rsidR="009C3B44" w:rsidRDefault="009C3B44" w:rsidP="009C3B4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形式化</w:t>
            </w:r>
          </w:p>
        </w:tc>
        <w:tc>
          <w:tcPr>
            <w:tcW w:w="1381" w:type="dxa"/>
          </w:tcPr>
          <w:p w14:paraId="14500582" w14:textId="77777777" w:rsidR="009C3B44" w:rsidRDefault="009C3B44" w:rsidP="009C3B4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形式化</w:t>
            </w:r>
          </w:p>
        </w:tc>
      </w:tr>
    </w:tbl>
    <w:p w14:paraId="0178C84E" w14:textId="77777777" w:rsidR="009C3B44" w:rsidRDefault="009C3B44" w:rsidP="009C3B44">
      <w:pPr>
        <w:spacing w:line="360" w:lineRule="auto"/>
        <w:ind w:firstLineChars="200" w:firstLine="480"/>
      </w:pPr>
    </w:p>
    <w:p w14:paraId="11A8FD47" w14:textId="77777777" w:rsidR="009C3B44" w:rsidRDefault="009C3B44" w:rsidP="009C3B44">
      <w:pPr>
        <w:spacing w:line="360" w:lineRule="auto"/>
        <w:ind w:firstLineChars="200" w:firstLine="480"/>
      </w:pPr>
      <w:r>
        <w:rPr>
          <w:rFonts w:hint="eastAsia"/>
        </w:rPr>
        <w:t>为了能够</w:t>
      </w:r>
      <w:r>
        <w:t>实现对于</w:t>
      </w:r>
      <w:r>
        <w:rPr>
          <w:rFonts w:hint="eastAsia"/>
        </w:rPr>
        <w:t>航空机载软件</w:t>
      </w:r>
      <w:r>
        <w:t>这类安全关键性软件的形式化验证，我们需要一种工具，可以将</w:t>
      </w:r>
      <w:r>
        <w:rPr>
          <w:rFonts w:hint="eastAsia"/>
        </w:rPr>
        <w:t>验证</w:t>
      </w:r>
      <w:r>
        <w:t>过程中机械化的过程交给软件自动完成，并且</w:t>
      </w:r>
      <w:r>
        <w:rPr>
          <w:rFonts w:hint="eastAsia"/>
        </w:rPr>
        <w:t>针对</w:t>
      </w:r>
      <w:r>
        <w:t>不可</w:t>
      </w:r>
      <w:r>
        <w:rPr>
          <w:rFonts w:hint="eastAsia"/>
        </w:rPr>
        <w:t>自动完成的</w:t>
      </w:r>
      <w:r>
        <w:t>部分，优化数据呈现模式，使得验证</w:t>
      </w:r>
      <w:r>
        <w:rPr>
          <w:rFonts w:hint="eastAsia"/>
        </w:rPr>
        <w:t>者</w:t>
      </w:r>
      <w:r>
        <w:t>可以更加清晰、方便的完成</w:t>
      </w:r>
      <w:r>
        <w:rPr>
          <w:rFonts w:hint="eastAsia"/>
        </w:rPr>
        <w:t>人工</w:t>
      </w:r>
      <w:r>
        <w:t>验证过程。最终</w:t>
      </w:r>
      <w:r>
        <w:rPr>
          <w:rFonts w:hint="eastAsia"/>
        </w:rPr>
        <w:t>达到</w:t>
      </w:r>
      <w:r>
        <w:t>可以</w:t>
      </w:r>
      <w:r>
        <w:rPr>
          <w:rFonts w:hint="eastAsia"/>
        </w:rPr>
        <w:t>加快</w:t>
      </w:r>
      <w:r>
        <w:t>形式化验证速度，提升形式化验证效率，提高形式化验证准确率的目标。</w:t>
      </w:r>
    </w:p>
    <w:p w14:paraId="1B095554" w14:textId="77777777" w:rsidR="009C3B44" w:rsidRPr="0006157F" w:rsidRDefault="009C3B44" w:rsidP="009C3B44">
      <w:pPr>
        <w:spacing w:line="360" w:lineRule="auto"/>
      </w:pPr>
      <w:r>
        <w:rPr>
          <w:rFonts w:hint="eastAsia"/>
        </w:rPr>
        <w:t>本人的</w:t>
      </w:r>
      <w:r>
        <w:t>毕业设计即是要完成上述目标，完成一个软件供形式化验证人员使用。</w:t>
      </w:r>
    </w:p>
    <w:p w14:paraId="501B2FE6" w14:textId="77777777" w:rsidR="00FF1F45" w:rsidRPr="00BC6073" w:rsidRDefault="00EC0872" w:rsidP="009C3B44">
      <w:pPr>
        <w:pStyle w:val="1"/>
        <w:rPr>
          <w:szCs w:val="32"/>
        </w:rPr>
      </w:pPr>
      <w:bookmarkStart w:id="14" w:name="_Toc385191447"/>
      <w:r>
        <w:rPr>
          <w:rFonts w:hint="eastAsia"/>
        </w:rPr>
        <w:t>课题研究</w:t>
      </w:r>
      <w:r>
        <w:t>内容回顾</w:t>
      </w:r>
      <w:bookmarkEnd w:id="14"/>
    </w:p>
    <w:p w14:paraId="3E096B7A" w14:textId="77777777" w:rsidR="004A1831" w:rsidRDefault="004A1831" w:rsidP="004A1831">
      <w:pPr>
        <w:pStyle w:val="2"/>
        <w:spacing w:line="360" w:lineRule="auto"/>
        <w:ind w:left="0" w:firstLine="0"/>
      </w:pPr>
      <w:bookmarkStart w:id="15" w:name="_Toc351650330"/>
      <w:bookmarkStart w:id="16" w:name="_Toc382937810"/>
      <w:bookmarkStart w:id="17" w:name="_Toc256166165"/>
      <w:bookmarkStart w:id="18" w:name="_Toc288159307"/>
      <w:bookmarkStart w:id="19" w:name="_Toc385191448"/>
      <w:r w:rsidRPr="002F45E2">
        <w:rPr>
          <w:rFonts w:hint="eastAsia"/>
        </w:rPr>
        <w:t>研究</w:t>
      </w:r>
      <w:commentRangeStart w:id="20"/>
      <w:r w:rsidRPr="002F45E2">
        <w:rPr>
          <w:rFonts w:hint="eastAsia"/>
        </w:rPr>
        <w:t>目标</w:t>
      </w:r>
      <w:bookmarkEnd w:id="15"/>
      <w:commentRangeEnd w:id="20"/>
      <w:r>
        <w:rPr>
          <w:rStyle w:val="ac"/>
          <w:rFonts w:eastAsiaTheme="minorEastAsia" w:cstheme="minorBidi"/>
          <w:b w:val="0"/>
          <w:bCs w:val="0"/>
        </w:rPr>
        <w:commentReference w:id="20"/>
      </w:r>
      <w:bookmarkEnd w:id="16"/>
      <w:bookmarkEnd w:id="19"/>
    </w:p>
    <w:p w14:paraId="0A6CEC1C" w14:textId="77777777" w:rsidR="004A1831" w:rsidRDefault="004A1831" w:rsidP="004A1831">
      <w:pPr>
        <w:spacing w:line="360" w:lineRule="auto"/>
        <w:ind w:firstLine="480"/>
      </w:pPr>
      <w:r>
        <w:rPr>
          <w:rFonts w:hint="eastAsia"/>
        </w:rPr>
        <w:t>根据</w:t>
      </w:r>
      <w:r>
        <w:t>上文的理论模型，完成一个形式化验证工具</w:t>
      </w:r>
      <w:r>
        <w:rPr>
          <w:rFonts w:hint="eastAsia"/>
        </w:rPr>
        <w:t>，</w:t>
      </w:r>
      <w:r>
        <w:t>将用</w:t>
      </w:r>
      <w:r>
        <w:t>B*</w:t>
      </w:r>
      <w:r>
        <w:rPr>
          <w:rFonts w:hint="eastAsia"/>
        </w:rPr>
        <w:t>语言</w:t>
      </w:r>
      <w:r>
        <w:t>代码编写的</w:t>
      </w:r>
      <w:r>
        <w:rPr>
          <w:rFonts w:hint="eastAsia"/>
        </w:rPr>
        <w:t>低层</w:t>
      </w:r>
      <w:r>
        <w:t>规格描述</w:t>
      </w:r>
      <w:r>
        <w:rPr>
          <w:rFonts w:hint="eastAsia"/>
        </w:rPr>
        <w:t>，</w:t>
      </w:r>
      <w:r>
        <w:t>通过</w:t>
      </w:r>
      <w:r>
        <w:rPr>
          <w:rFonts w:hint="eastAsia"/>
        </w:rPr>
        <w:t>交互式</w:t>
      </w:r>
      <w:r>
        <w:t>的方式，实现逻辑</w:t>
      </w:r>
      <w:r>
        <w:rPr>
          <w:rFonts w:hint="eastAsia"/>
        </w:rPr>
        <w:t>语句</w:t>
      </w:r>
      <w:r>
        <w:t>的生成，完成整个形式化验证的过程，取代过去完全人工验证的方式，</w:t>
      </w:r>
      <w:r>
        <w:rPr>
          <w:rFonts w:hint="eastAsia"/>
        </w:rPr>
        <w:t>加快</w:t>
      </w:r>
      <w:r>
        <w:t>形式化验证速度，提高形式化验证准确度。</w:t>
      </w:r>
    </w:p>
    <w:p w14:paraId="0FAA97E9" w14:textId="77777777" w:rsidR="004A1831" w:rsidRDefault="004A1831" w:rsidP="004A1831">
      <w:pPr>
        <w:pStyle w:val="2"/>
        <w:spacing w:line="360" w:lineRule="auto"/>
        <w:ind w:left="0" w:firstLine="0"/>
      </w:pPr>
      <w:bookmarkStart w:id="21" w:name="_Toc382937811"/>
      <w:bookmarkStart w:id="22" w:name="_Toc385191449"/>
      <w:r>
        <w:rPr>
          <w:rFonts w:hint="eastAsia"/>
        </w:rPr>
        <w:t>研究核心内容</w:t>
      </w:r>
      <w:bookmarkEnd w:id="21"/>
      <w:bookmarkEnd w:id="22"/>
    </w:p>
    <w:p w14:paraId="1E927FCB" w14:textId="77777777" w:rsidR="004A1831" w:rsidRDefault="004A1831" w:rsidP="004A1831">
      <w:pPr>
        <w:spacing w:line="360" w:lineRule="auto"/>
        <w:ind w:firstLine="480"/>
      </w:pPr>
      <w:r>
        <w:rPr>
          <w:rFonts w:hint="eastAsia"/>
        </w:rPr>
        <w:t>为</w:t>
      </w:r>
      <w:r>
        <w:t>了完成研究目标，</w:t>
      </w:r>
      <w:r>
        <w:rPr>
          <w:rFonts w:hint="eastAsia"/>
        </w:rPr>
        <w:t>需要</w:t>
      </w:r>
      <w:r>
        <w:t>一个</w:t>
      </w:r>
      <w:r>
        <w:t>B*</w:t>
      </w:r>
      <w:r>
        <w:t>语言的解释器</w:t>
      </w:r>
      <w:r>
        <w:rPr>
          <w:rFonts w:hint="eastAsia"/>
        </w:rPr>
        <w:t>，</w:t>
      </w:r>
      <w:r>
        <w:t>来自动化处理用</w:t>
      </w:r>
      <w:r>
        <w:t>B*</w:t>
      </w:r>
      <w:r>
        <w:t>语言</w:t>
      </w:r>
      <w:r>
        <w:rPr>
          <w:rFonts w:hint="eastAsia"/>
        </w:rPr>
        <w:t>代码。</w:t>
      </w:r>
      <w:r>
        <w:t>然而</w:t>
      </w:r>
      <w:r>
        <w:rPr>
          <w:rFonts w:hint="eastAsia"/>
        </w:rPr>
        <w:t>，该项目</w:t>
      </w:r>
      <w:r>
        <w:t>需要的解释器不是一个传统的解释器，</w:t>
      </w:r>
      <w:r>
        <w:rPr>
          <w:rFonts w:hint="eastAsia"/>
        </w:rPr>
        <w:t>它</w:t>
      </w:r>
      <w:r>
        <w:t>核心目的是</w:t>
      </w:r>
      <w:r>
        <w:rPr>
          <w:rFonts w:hint="eastAsia"/>
        </w:rPr>
        <w:t>进行</w:t>
      </w:r>
      <w:r>
        <w:t>形式化验证，导出</w:t>
      </w:r>
      <w:r>
        <w:rPr>
          <w:rFonts w:hint="eastAsia"/>
        </w:rPr>
        <w:t>有关于</w:t>
      </w:r>
      <w:r>
        <w:t>低层需求的逻辑</w:t>
      </w:r>
      <w:r>
        <w:rPr>
          <w:rFonts w:hint="eastAsia"/>
        </w:rPr>
        <w:t>语句</w:t>
      </w:r>
      <w:r>
        <w:t>。所以</w:t>
      </w:r>
      <w:r>
        <w:rPr>
          <w:rFonts w:hint="eastAsia"/>
        </w:rPr>
        <w:t>，</w:t>
      </w:r>
      <w:r>
        <w:t>本解释器虽然在前端语法分析方面与传统</w:t>
      </w:r>
      <w:r>
        <w:rPr>
          <w:rFonts w:hint="eastAsia"/>
        </w:rPr>
        <w:t>解释器</w:t>
      </w:r>
      <w:r>
        <w:t>上</w:t>
      </w:r>
      <w:r>
        <w:rPr>
          <w:rFonts w:hint="eastAsia"/>
        </w:rPr>
        <w:t>相似</w:t>
      </w:r>
      <w:r>
        <w:t>，但是其后端的语言虚拟机部分却有很大区别。</w:t>
      </w:r>
    </w:p>
    <w:p w14:paraId="753D406C" w14:textId="77777777" w:rsidR="004A1831" w:rsidRDefault="004A1831" w:rsidP="004A1831">
      <w:pPr>
        <w:spacing w:line="360" w:lineRule="auto"/>
        <w:ind w:firstLine="480"/>
      </w:pPr>
      <w:r>
        <w:t>传统解释器</w:t>
      </w:r>
      <w:r>
        <w:rPr>
          <w:rFonts w:hint="eastAsia"/>
        </w:rPr>
        <w:t>每个</w:t>
      </w:r>
      <w:r>
        <w:t>变量在某一个时刻只会存在一个值，也就是说整个语言的语境（</w:t>
      </w:r>
      <w:r>
        <w:rPr>
          <w:rFonts w:hint="eastAsia"/>
        </w:rPr>
        <w:t>在</w:t>
      </w:r>
      <w:r>
        <w:t>具体的程序中，指的是</w:t>
      </w:r>
      <w:r>
        <w:rPr>
          <w:rFonts w:hint="eastAsia"/>
        </w:rPr>
        <w:t>全部</w:t>
      </w:r>
      <w:r>
        <w:t>变量的值）</w:t>
      </w:r>
      <w:r>
        <w:rPr>
          <w:rFonts w:hint="eastAsia"/>
        </w:rPr>
        <w:t>的变化是</w:t>
      </w:r>
      <w:r>
        <w:t>线性的，</w:t>
      </w:r>
      <w:r>
        <w:rPr>
          <w:rFonts w:hint="eastAsia"/>
        </w:rPr>
        <w:t>每个</w:t>
      </w:r>
      <w:r>
        <w:t>分支语句（</w:t>
      </w:r>
      <w:r>
        <w:rPr>
          <w:rFonts w:hint="eastAsia"/>
        </w:rPr>
        <w:t>if</w:t>
      </w:r>
      <w:r>
        <w:t>）</w:t>
      </w:r>
      <w:r>
        <w:rPr>
          <w:rFonts w:hint="eastAsia"/>
        </w:rPr>
        <w:t>只会</w:t>
      </w:r>
      <w:r>
        <w:t>完成一种</w:t>
      </w:r>
      <w:r>
        <w:t>true/false</w:t>
      </w:r>
      <w:r>
        <w:rPr>
          <w:rFonts w:hint="eastAsia"/>
        </w:rPr>
        <w:t>的</w:t>
      </w:r>
      <w:r>
        <w:t>分支并执行</w:t>
      </w:r>
      <w:r>
        <w:rPr>
          <w:rFonts w:hint="eastAsia"/>
        </w:rPr>
        <w:t>。根据</w:t>
      </w:r>
      <w:r>
        <w:t>上文提到</w:t>
      </w:r>
      <w:r>
        <w:rPr>
          <w:rFonts w:hint="eastAsia"/>
        </w:rPr>
        <w:t>的</w:t>
      </w:r>
      <w:r>
        <w:t>算法验证模型的分支语句部分，</w:t>
      </w:r>
      <w:r>
        <w:rPr>
          <w:rFonts w:hint="eastAsia"/>
        </w:rPr>
        <w:t>本解释器</w:t>
      </w:r>
      <w:r>
        <w:t>需要对分支语句的每种</w:t>
      </w:r>
      <w:r>
        <w:rPr>
          <w:rFonts w:hint="eastAsia"/>
        </w:rPr>
        <w:t>运行</w:t>
      </w:r>
      <w:r>
        <w:t>可能进行检查，也就是语境的变化</w:t>
      </w:r>
      <w:r>
        <w:rPr>
          <w:rFonts w:hint="eastAsia"/>
        </w:rPr>
        <w:t>是</w:t>
      </w:r>
      <w:r>
        <w:t>非线性的，是一个树状展开的过程，这便是</w:t>
      </w:r>
      <w:r>
        <w:rPr>
          <w:rFonts w:hint="eastAsia"/>
        </w:rPr>
        <w:t>本解释器</w:t>
      </w:r>
      <w:r>
        <w:t>面临的第二个问题。</w:t>
      </w:r>
    </w:p>
    <w:p w14:paraId="49DD597C" w14:textId="77777777" w:rsidR="004A1831" w:rsidRDefault="004A1831" w:rsidP="004A1831">
      <w:pPr>
        <w:spacing w:line="360" w:lineRule="auto"/>
        <w:ind w:firstLine="480"/>
      </w:pPr>
      <w:r>
        <w:rPr>
          <w:rFonts w:hint="eastAsia"/>
        </w:rPr>
        <w:t>再者</w:t>
      </w:r>
      <w:r>
        <w:t>，</w:t>
      </w:r>
      <w:r>
        <w:rPr>
          <w:rFonts w:hint="eastAsia"/>
        </w:rPr>
        <w:t>传统解释器</w:t>
      </w:r>
      <w:r>
        <w:t>整个的解释过程是全自动不需要人工干预的，但是</w:t>
      </w:r>
      <w:r>
        <w:rPr>
          <w:rFonts w:hint="eastAsia"/>
        </w:rPr>
        <w:t>根据</w:t>
      </w:r>
      <w:r>
        <w:t>上</w:t>
      </w:r>
      <w:r>
        <w:lastRenderedPageBreak/>
        <w:t>文提到的算法验证模型，一旦遇到循环语句，其逻辑语句的</w:t>
      </w:r>
      <w:r>
        <w:rPr>
          <w:rFonts w:hint="eastAsia"/>
        </w:rPr>
        <w:t>导出</w:t>
      </w:r>
      <w:r>
        <w:t>方法是基于数学归纳法的，</w:t>
      </w:r>
      <w:r>
        <w:rPr>
          <w:rFonts w:hint="eastAsia"/>
        </w:rPr>
        <w:t>这</w:t>
      </w:r>
      <w:r>
        <w:t>个过程目前还是必须由人工来完成，所以说，如何在</w:t>
      </w:r>
      <w:r>
        <w:rPr>
          <w:rFonts w:hint="eastAsia"/>
        </w:rPr>
        <w:t>利用</w:t>
      </w:r>
      <w:r>
        <w:t>自动化的手段，让这个唯一的</w:t>
      </w:r>
      <w:r>
        <w:rPr>
          <w:rFonts w:hint="eastAsia"/>
        </w:rPr>
        <w:t>人工</w:t>
      </w:r>
      <w:r>
        <w:t>干预的过程变得更加快速而准确，便是本解释器</w:t>
      </w:r>
      <w:r>
        <w:rPr>
          <w:rFonts w:hint="eastAsia"/>
        </w:rPr>
        <w:t>面临的</w:t>
      </w:r>
      <w:r>
        <w:t>一个问题。</w:t>
      </w:r>
    </w:p>
    <w:p w14:paraId="4BBEB367" w14:textId="77777777" w:rsidR="004A1831" w:rsidRDefault="004A1831" w:rsidP="004A1831">
      <w:pPr>
        <w:spacing w:line="360" w:lineRule="auto"/>
        <w:ind w:firstLine="480"/>
      </w:pPr>
      <w:r>
        <w:rPr>
          <w:rFonts w:hint="eastAsia"/>
        </w:rPr>
        <w:t>另外，根据上文中</w:t>
      </w:r>
      <w:r>
        <w:t>提到的数据结构验证模型，</w:t>
      </w:r>
      <w:r>
        <w:rPr>
          <w:rFonts w:hint="eastAsia"/>
        </w:rPr>
        <w:t>本解释器</w:t>
      </w:r>
      <w:r>
        <w:t>面临的第三个问题就是如何实现</w:t>
      </w:r>
      <w:r>
        <w:rPr>
          <w:rFonts w:hint="eastAsia"/>
        </w:rPr>
        <w:t>集合</w:t>
      </w:r>
      <w:r>
        <w:t>数据结构与</w:t>
      </w:r>
      <w:r>
        <w:rPr>
          <w:rFonts w:hint="eastAsia"/>
        </w:rPr>
        <w:t>线性表</w:t>
      </w:r>
      <w:r>
        <w:t>、二叉树，以及其他的数据结构之间的</w:t>
      </w:r>
      <w:r>
        <w:rPr>
          <w:rFonts w:hint="eastAsia"/>
        </w:rPr>
        <w:t>对等</w:t>
      </w:r>
      <w:r>
        <w:t>的映射关系。</w:t>
      </w:r>
    </w:p>
    <w:p w14:paraId="6DF54996" w14:textId="77777777" w:rsidR="004A1831" w:rsidRDefault="004A1831" w:rsidP="004A1831">
      <w:pPr>
        <w:spacing w:line="360" w:lineRule="auto"/>
        <w:ind w:firstLine="480"/>
      </w:pPr>
      <w:r>
        <w:rPr>
          <w:rFonts w:hint="eastAsia"/>
        </w:rPr>
        <w:t>综上所述</w:t>
      </w:r>
      <w:r>
        <w:t>，我们研究的核心内容</w:t>
      </w:r>
      <w:r>
        <w:rPr>
          <w:rFonts w:hint="eastAsia"/>
        </w:rPr>
        <w:t>，</w:t>
      </w:r>
      <w:r>
        <w:t>也是研究中的难点，</w:t>
      </w:r>
      <w:r>
        <w:rPr>
          <w:rFonts w:hint="eastAsia"/>
        </w:rPr>
        <w:t>为</w:t>
      </w:r>
      <w:r>
        <w:t>以下三点</w:t>
      </w:r>
    </w:p>
    <w:p w14:paraId="7614F128" w14:textId="77777777" w:rsidR="004A1831" w:rsidRDefault="004A1831" w:rsidP="004A1831">
      <w:pPr>
        <w:pStyle w:val="a5"/>
        <w:numPr>
          <w:ilvl w:val="0"/>
          <w:numId w:val="23"/>
        </w:numPr>
        <w:spacing w:line="360" w:lineRule="auto"/>
        <w:ind w:firstLineChars="0"/>
      </w:pPr>
      <w:r>
        <w:rPr>
          <w:rFonts w:hint="eastAsia"/>
        </w:rPr>
        <w:t>非线性</w:t>
      </w:r>
      <w:r>
        <w:t>变化的语境</w:t>
      </w:r>
    </w:p>
    <w:p w14:paraId="1C747A81" w14:textId="77777777" w:rsidR="004A1831" w:rsidRDefault="004A1831" w:rsidP="004A1831">
      <w:pPr>
        <w:pStyle w:val="a5"/>
        <w:numPr>
          <w:ilvl w:val="0"/>
          <w:numId w:val="23"/>
        </w:numPr>
        <w:spacing w:line="360" w:lineRule="auto"/>
        <w:ind w:firstLineChars="0"/>
      </w:pPr>
      <w:r>
        <w:rPr>
          <w:rFonts w:hint="eastAsia"/>
        </w:rPr>
        <w:t>便利快捷</w:t>
      </w:r>
      <w:r>
        <w:t>的循环语句的逻辑语句导出</w:t>
      </w:r>
    </w:p>
    <w:p w14:paraId="3B8C5ACA" w14:textId="77777777" w:rsidR="004A1831" w:rsidRDefault="004A1831" w:rsidP="004A1831">
      <w:pPr>
        <w:pStyle w:val="a5"/>
        <w:numPr>
          <w:ilvl w:val="0"/>
          <w:numId w:val="23"/>
        </w:numPr>
        <w:spacing w:line="360" w:lineRule="auto"/>
        <w:ind w:firstLineChars="0"/>
      </w:pPr>
      <w:r>
        <w:rPr>
          <w:rFonts w:hint="eastAsia"/>
        </w:rPr>
        <w:t>常用</w:t>
      </w:r>
      <w:r>
        <w:t>数据结构的集合</w:t>
      </w:r>
      <w:r>
        <w:rPr>
          <w:rFonts w:hint="eastAsia"/>
        </w:rPr>
        <w:t>化</w:t>
      </w:r>
    </w:p>
    <w:p w14:paraId="1283CC81" w14:textId="77777777" w:rsidR="00FF1F45" w:rsidRPr="00BC6073" w:rsidRDefault="004F132F" w:rsidP="000C64CA">
      <w:pPr>
        <w:pStyle w:val="1"/>
      </w:pPr>
      <w:bookmarkStart w:id="23" w:name="_Toc385191450"/>
      <w:bookmarkEnd w:id="17"/>
      <w:bookmarkEnd w:id="18"/>
      <w:r>
        <w:lastRenderedPageBreak/>
        <w:t>工作进度</w:t>
      </w:r>
      <w:bookmarkEnd w:id="23"/>
    </w:p>
    <w:p w14:paraId="65493186" w14:textId="77777777" w:rsidR="00FF1F45" w:rsidRDefault="004F132F" w:rsidP="000C64CA">
      <w:pPr>
        <w:pStyle w:val="2"/>
      </w:pPr>
      <w:bookmarkStart w:id="24" w:name="_Toc385191451"/>
      <w:r>
        <w:t>工作进度概况图</w:t>
      </w:r>
      <w:bookmarkEnd w:id="24"/>
    </w:p>
    <w:tbl>
      <w:tblPr>
        <w:tblStyle w:val="a9"/>
        <w:tblW w:w="8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5"/>
      </w:tblGrid>
      <w:tr w:rsidR="004F132F" w14:paraId="7C681CF0" w14:textId="77777777" w:rsidTr="004F132F">
        <w:tc>
          <w:tcPr>
            <w:tcW w:w="8500" w:type="dxa"/>
          </w:tcPr>
          <w:p w14:paraId="43FDD884" w14:textId="77777777" w:rsidR="004F132F" w:rsidRDefault="004F132F" w:rsidP="004F132F">
            <w:r>
              <w:object w:dxaOrig="8791" w:dyaOrig="7470" w14:anchorId="79B888C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14.75pt;height:352.5pt" o:ole="">
                  <v:imagedata r:id="rId15" o:title=""/>
                </v:shape>
                <o:OLEObject Type="Embed" ProgID="Visio.Drawing.15" ShapeID="_x0000_i1025" DrawAspect="Content" ObjectID="_1458933325" r:id="rId16"/>
              </w:object>
            </w:r>
          </w:p>
        </w:tc>
      </w:tr>
      <w:tr w:rsidR="004F132F" w14:paraId="69327D14" w14:textId="77777777" w:rsidTr="004F132F">
        <w:tc>
          <w:tcPr>
            <w:tcW w:w="8500" w:type="dxa"/>
          </w:tcPr>
          <w:p w14:paraId="412B0CFD" w14:textId="77777777" w:rsidR="004F132F" w:rsidRDefault="004F132F" w:rsidP="004F132F"/>
          <w:p w14:paraId="2B9E0BAC" w14:textId="77777777" w:rsidR="004F132F" w:rsidRDefault="004F132F" w:rsidP="004F132F">
            <w:r>
              <w:t>图</w:t>
            </w:r>
            <w:r>
              <w:t xml:space="preserve"> 3-1-1 </w:t>
            </w:r>
            <w:r>
              <w:t>图中白色底色的模块为已基本完成的模块，灰色底色的模块为尚未完成的模块。</w:t>
            </w:r>
          </w:p>
        </w:tc>
      </w:tr>
    </w:tbl>
    <w:p w14:paraId="50F55FED" w14:textId="57A72F2C" w:rsidR="004F132F" w:rsidRDefault="00FE49C9" w:rsidP="004F132F">
      <w:pPr>
        <w:pStyle w:val="2"/>
      </w:pPr>
      <w:bookmarkStart w:id="25" w:name="_Toc385191452"/>
      <w:r>
        <w:t>工作进度</w:t>
      </w:r>
      <w:r>
        <w:rPr>
          <w:rFonts w:hint="eastAsia"/>
        </w:rPr>
        <w:t>描述</w:t>
      </w:r>
      <w:bookmarkEnd w:id="25"/>
    </w:p>
    <w:p w14:paraId="706DE402" w14:textId="77777777" w:rsidR="004C7EFE" w:rsidRDefault="004C7EFE" w:rsidP="004C7EFE">
      <w:r>
        <w:t>到目前为止，本人的毕设的编码工作已经完成了大半。软件的总体框架已经搭建完成，而框架中的</w:t>
      </w:r>
      <w:r>
        <w:rPr>
          <w:rFonts w:hint="eastAsia"/>
        </w:rPr>
        <w:t>8</w:t>
      </w:r>
      <w:r>
        <w:t>个主要模块已经完成了</w:t>
      </w:r>
      <w:r>
        <w:rPr>
          <w:rFonts w:hint="eastAsia"/>
        </w:rPr>
        <w:t>6</w:t>
      </w:r>
      <w:r>
        <w:t>个。</w:t>
      </w:r>
    </w:p>
    <w:p w14:paraId="42D1038F" w14:textId="77777777" w:rsidR="004C7EFE" w:rsidRDefault="004C7EFE" w:rsidP="004C7EFE">
      <w:r>
        <w:t>以代码量计算，本人自己编写的</w:t>
      </w:r>
      <w:r>
        <w:t>Java</w:t>
      </w:r>
      <w:r>
        <w:t>代码行数已达到</w:t>
      </w:r>
      <w:r>
        <w:rPr>
          <w:rFonts w:hint="eastAsia"/>
        </w:rPr>
        <w:t>4</w:t>
      </w:r>
      <w:r>
        <w:t>500</w:t>
      </w:r>
      <w:r>
        <w:t>行以上，</w:t>
      </w:r>
      <w:r>
        <w:rPr>
          <w:rFonts w:hint="eastAsia"/>
        </w:rPr>
        <w:t>自己</w:t>
      </w:r>
      <w:r>
        <w:t>编写的</w:t>
      </w:r>
      <w:r>
        <w:t>BNF</w:t>
      </w:r>
      <w:r>
        <w:t>范式为</w:t>
      </w:r>
      <w:r>
        <w:rPr>
          <w:rFonts w:hint="eastAsia"/>
        </w:rPr>
        <w:t>200</w:t>
      </w:r>
      <w:r>
        <w:rPr>
          <w:rFonts w:hint="eastAsia"/>
        </w:rPr>
        <w:t>行</w:t>
      </w:r>
      <w:r>
        <w:t>，共完成了</w:t>
      </w:r>
      <w:r>
        <w:rPr>
          <w:rFonts w:hint="eastAsia"/>
        </w:rPr>
        <w:t>42</w:t>
      </w:r>
      <w:r>
        <w:rPr>
          <w:rFonts w:hint="eastAsia"/>
        </w:rPr>
        <w:t>个</w:t>
      </w:r>
      <w:r>
        <w:t>类。</w:t>
      </w:r>
    </w:p>
    <w:p w14:paraId="269B964C" w14:textId="0EEC0093" w:rsidR="0065034B" w:rsidRDefault="00FE49C9" w:rsidP="0065034B">
      <w:pPr>
        <w:pStyle w:val="2"/>
      </w:pPr>
      <w:bookmarkStart w:id="26" w:name="_Toc385191453"/>
      <w:r>
        <w:rPr>
          <w:rFonts w:hint="eastAsia"/>
        </w:rPr>
        <w:lastRenderedPageBreak/>
        <w:t>已完成</w:t>
      </w:r>
      <w:r>
        <w:t>部分</w:t>
      </w:r>
      <w:r>
        <w:rPr>
          <w:rFonts w:hint="eastAsia"/>
        </w:rPr>
        <w:t>工作流程</w:t>
      </w:r>
      <w:bookmarkEnd w:id="26"/>
    </w:p>
    <w:p w14:paraId="0DDAF304" w14:textId="1D478BE2" w:rsidR="0065034B" w:rsidRDefault="000B7241" w:rsidP="000B7241">
      <w:pPr>
        <w:jc w:val="center"/>
      </w:pPr>
      <w:r>
        <w:object w:dxaOrig="6720" w:dyaOrig="15240" w14:anchorId="6255B9ED">
          <v:shape id="_x0000_i1026" type="#_x0000_t75" style="width:307.5pt;height:643.5pt" o:ole="">
            <v:imagedata r:id="rId17" o:title=""/>
          </v:shape>
          <o:OLEObject Type="Embed" ProgID="Visio.Drawing.15" ShapeID="_x0000_i1026" DrawAspect="Content" ObjectID="_1458933326" r:id="rId18"/>
        </w:object>
      </w:r>
    </w:p>
    <w:p w14:paraId="16A945C2" w14:textId="1B92099F" w:rsidR="00296AB6" w:rsidRDefault="00296AB6" w:rsidP="00296AB6">
      <w:pPr>
        <w:pStyle w:val="2"/>
      </w:pPr>
      <w:bookmarkStart w:id="27" w:name="_Toc385191454"/>
      <w:r>
        <w:rPr>
          <w:rFonts w:hint="eastAsia"/>
        </w:rPr>
        <w:lastRenderedPageBreak/>
        <w:t>已完成</w:t>
      </w:r>
      <w:r>
        <w:t>部分软件模型</w:t>
      </w:r>
      <w:bookmarkEnd w:id="27"/>
    </w:p>
    <w:p w14:paraId="4C87D454" w14:textId="24B800E8" w:rsidR="00296AB6" w:rsidRDefault="00296AB6" w:rsidP="00296AB6">
      <w:r>
        <w:rPr>
          <w:rFonts w:hint="eastAsia"/>
        </w:rPr>
        <w:t>在</w:t>
      </w:r>
      <w:r>
        <w:t>曾经的开题报告中提到过，循环部分</w:t>
      </w:r>
      <w:r>
        <w:rPr>
          <w:rFonts w:hint="eastAsia"/>
        </w:rPr>
        <w:t>是</w:t>
      </w:r>
      <w:r>
        <w:t>三个主要研究内容中最为核心的部分</w:t>
      </w:r>
      <w:r>
        <w:rPr>
          <w:rFonts w:hint="eastAsia"/>
        </w:rPr>
        <w:t>。</w:t>
      </w:r>
      <w:r>
        <w:t>为</w:t>
      </w:r>
      <w:r>
        <w:rPr>
          <w:rFonts w:hint="eastAsia"/>
        </w:rPr>
        <w:t>解决</w:t>
      </w:r>
      <w:r>
        <w:t>这个部分，我提出</w:t>
      </w:r>
      <w:r>
        <w:rPr>
          <w:rFonts w:hint="eastAsia"/>
        </w:rPr>
        <w:t>了</w:t>
      </w:r>
      <w:r>
        <w:t>一套</w:t>
      </w:r>
      <w:r>
        <w:rPr>
          <w:rFonts w:hint="eastAsia"/>
        </w:rPr>
        <w:t>自己</w:t>
      </w:r>
      <w:r>
        <w:t>的方法。</w:t>
      </w:r>
    </w:p>
    <w:p w14:paraId="420777FB" w14:textId="71897336" w:rsidR="00296AB6" w:rsidRDefault="00296AB6" w:rsidP="00296AB6">
      <w:r>
        <w:rPr>
          <w:rFonts w:hint="eastAsia"/>
        </w:rPr>
        <w:t>其中</w:t>
      </w:r>
      <w:r>
        <w:t>，我们把每个循环语句作为一个循环块来处理。对于</w:t>
      </w:r>
      <w:r>
        <w:rPr>
          <w:rFonts w:hint="eastAsia"/>
        </w:rPr>
        <w:t>每一个</w:t>
      </w:r>
      <w:r>
        <w:t>循环块，它都有一组输入参数和一组输出参数，我们需要求解的是输入参数与输出参数之间的关系，以及在产生输出的过程中生成的逻辑语句。</w:t>
      </w:r>
    </w:p>
    <w:p w14:paraId="4115CB57" w14:textId="703574BC" w:rsidR="00296AB6" w:rsidRDefault="00296AB6" w:rsidP="00296AB6">
      <w:r>
        <w:rPr>
          <w:rFonts w:hint="eastAsia"/>
        </w:rPr>
        <w:t>通过</w:t>
      </w:r>
      <w:r>
        <w:t>分析代码以及研究验证过程我们可以发现，对于每一个循环块</w:t>
      </w:r>
      <w:r>
        <w:rPr>
          <w:rFonts w:hint="eastAsia"/>
        </w:rPr>
        <w:t>而言</w:t>
      </w:r>
      <w:r>
        <w:t>，它在输入</w:t>
      </w:r>
      <w:r>
        <w:rPr>
          <w:rFonts w:hint="eastAsia"/>
        </w:rPr>
        <w:t>与</w:t>
      </w:r>
      <w:r>
        <w:t>输出参数之间构成的关系，是上下文无关的，也就是说我们可以把每一个循环块单独来处理。</w:t>
      </w:r>
    </w:p>
    <w:p w14:paraId="4DCC4243" w14:textId="5FE9AD71" w:rsidR="00296AB6" w:rsidRDefault="00296AB6" w:rsidP="00296AB6">
      <w:r>
        <w:rPr>
          <w:rFonts w:hint="eastAsia"/>
        </w:rPr>
        <w:t>在</w:t>
      </w:r>
      <w:r>
        <w:t>求解出循环块所形成的有关于输入输出参数</w:t>
      </w:r>
      <w:r>
        <w:rPr>
          <w:rFonts w:hint="eastAsia"/>
        </w:rPr>
        <w:t>之间</w:t>
      </w:r>
      <w:r>
        <w:t>的公式之后，我们可以通过代码替换的方式，将该循环块</w:t>
      </w:r>
      <w:r w:rsidR="003A2866">
        <w:rPr>
          <w:rFonts w:hint="eastAsia"/>
        </w:rPr>
        <w:t>的</w:t>
      </w:r>
      <w:r w:rsidR="003A2866">
        <w:t>代码替换为求解出的公式。这样</w:t>
      </w:r>
      <w:r w:rsidR="003A2866">
        <w:rPr>
          <w:rFonts w:hint="eastAsia"/>
        </w:rPr>
        <w:t>，</w:t>
      </w:r>
      <w:r w:rsidR="003A2866">
        <w:t>在后来的处理中，</w:t>
      </w:r>
      <w:r w:rsidR="003A2866">
        <w:rPr>
          <w:rFonts w:hint="eastAsia"/>
        </w:rPr>
        <w:t>该</w:t>
      </w:r>
      <w:r w:rsidR="003A2866">
        <w:t>循环块代码</w:t>
      </w:r>
      <w:r w:rsidR="003A2866">
        <w:rPr>
          <w:rFonts w:hint="eastAsia"/>
        </w:rPr>
        <w:t>从</w:t>
      </w:r>
      <w:r w:rsidR="003A2866">
        <w:t>需要人工处理的代码，就变为了可以自动化</w:t>
      </w:r>
      <w:r w:rsidR="003A2866">
        <w:rPr>
          <w:rFonts w:hint="eastAsia"/>
        </w:rPr>
        <w:t>验证</w:t>
      </w:r>
      <w:r w:rsidR="003A2866">
        <w:t>的代码</w:t>
      </w:r>
      <w:r w:rsidR="003A2866">
        <w:rPr>
          <w:rFonts w:hint="eastAsia"/>
        </w:rPr>
        <w:t>。</w:t>
      </w:r>
    </w:p>
    <w:p w14:paraId="21924A1E" w14:textId="111647DC" w:rsidR="003A2866" w:rsidRPr="003A2866" w:rsidRDefault="003A2866" w:rsidP="00296AB6">
      <w:pPr>
        <w:rPr>
          <w:rFonts w:hint="eastAsia"/>
        </w:rPr>
      </w:pPr>
      <w:r>
        <w:rPr>
          <w:rFonts w:hint="eastAsia"/>
        </w:rPr>
        <w:t>重复</w:t>
      </w:r>
      <w:r>
        <w:t>上述工作，直至所有循环语句全部被替换，这样，全部的代码都可以自动化</w:t>
      </w:r>
      <w:r>
        <w:rPr>
          <w:rFonts w:hint="eastAsia"/>
        </w:rPr>
        <w:t>验证，</w:t>
      </w:r>
      <w:r>
        <w:t>也就解决了本软件中</w:t>
      </w:r>
      <w:proofErr w:type="gramStart"/>
      <w:r>
        <w:t>最</w:t>
      </w:r>
      <w:proofErr w:type="gramEnd"/>
      <w:r>
        <w:t>关键的部分。</w:t>
      </w:r>
    </w:p>
    <w:p w14:paraId="6AABC0FA" w14:textId="1DC21CA4" w:rsidR="00C9780C" w:rsidRDefault="00247A7A" w:rsidP="00C9780C">
      <w:pPr>
        <w:pStyle w:val="2"/>
      </w:pPr>
      <w:bookmarkStart w:id="28" w:name="_Toc385191455"/>
      <w:r>
        <w:rPr>
          <w:rFonts w:hint="eastAsia"/>
        </w:rPr>
        <w:t>软件</w:t>
      </w:r>
      <w:r>
        <w:t>效果图</w:t>
      </w:r>
      <w:bookmarkEnd w:id="28"/>
    </w:p>
    <w:p w14:paraId="3AD17E25" w14:textId="192230A2" w:rsidR="00247A7A" w:rsidRPr="00247A7A" w:rsidRDefault="00247A7A" w:rsidP="00247A7A">
      <w:r>
        <w:rPr>
          <w:noProof/>
        </w:rPr>
        <w:drawing>
          <wp:inline distT="0" distB="0" distL="0" distR="0" wp14:anchorId="4FB08766" wp14:editId="0A695473">
            <wp:extent cx="5274310" cy="28797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24EE7" w14:textId="77777777" w:rsidR="00FF1F45" w:rsidRPr="00BC6073" w:rsidRDefault="00EC0872" w:rsidP="00920C88">
      <w:pPr>
        <w:pStyle w:val="1"/>
      </w:pPr>
      <w:bookmarkStart w:id="29" w:name="_Toc385191456"/>
      <w:r>
        <w:rPr>
          <w:rFonts w:hint="eastAsia"/>
        </w:rPr>
        <w:t>待完成</w:t>
      </w:r>
      <w:r>
        <w:t>工作及问题</w:t>
      </w:r>
      <w:bookmarkEnd w:id="29"/>
    </w:p>
    <w:p w14:paraId="0D19D87A" w14:textId="77777777" w:rsidR="00EC7934" w:rsidRDefault="00EC0872" w:rsidP="000C64CA">
      <w:pPr>
        <w:pStyle w:val="2"/>
      </w:pPr>
      <w:bookmarkStart w:id="30" w:name="_Toc385191457"/>
      <w:r>
        <w:rPr>
          <w:rFonts w:hint="eastAsia"/>
        </w:rPr>
        <w:t>待完成</w:t>
      </w:r>
      <w:r>
        <w:t>工作</w:t>
      </w:r>
      <w:bookmarkEnd w:id="30"/>
    </w:p>
    <w:p w14:paraId="41092440" w14:textId="31EE91EA" w:rsidR="00E547E4" w:rsidRDefault="00E547E4" w:rsidP="00E547E4">
      <w:pPr>
        <w:pStyle w:val="a5"/>
        <w:numPr>
          <w:ilvl w:val="0"/>
          <w:numId w:val="25"/>
        </w:numPr>
        <w:ind w:firstLineChars="0"/>
      </w:pPr>
      <w:r>
        <w:rPr>
          <w:rFonts w:hint="eastAsia"/>
        </w:rPr>
        <w:t>完成</w:t>
      </w:r>
      <w:r>
        <w:t>剩余的两个模块</w:t>
      </w:r>
    </w:p>
    <w:p w14:paraId="28607B4D" w14:textId="5433E4DD" w:rsidR="00E547E4" w:rsidRDefault="00981ECC" w:rsidP="00E547E4">
      <w:pPr>
        <w:pStyle w:val="a5"/>
        <w:numPr>
          <w:ilvl w:val="0"/>
          <w:numId w:val="25"/>
        </w:numPr>
        <w:ind w:firstLineChars="0"/>
      </w:pPr>
      <w:r>
        <w:rPr>
          <w:rFonts w:hint="eastAsia"/>
        </w:rPr>
        <w:t>系统</w:t>
      </w:r>
      <w:r>
        <w:t>整体测试</w:t>
      </w:r>
    </w:p>
    <w:p w14:paraId="65DFE2AD" w14:textId="388DE5DD" w:rsidR="00981ECC" w:rsidRDefault="00981ECC" w:rsidP="00E547E4">
      <w:pPr>
        <w:pStyle w:val="a5"/>
        <w:numPr>
          <w:ilvl w:val="0"/>
          <w:numId w:val="25"/>
        </w:numPr>
        <w:ind w:firstLineChars="0"/>
      </w:pPr>
      <w:r>
        <w:rPr>
          <w:rFonts w:hint="eastAsia"/>
        </w:rPr>
        <w:lastRenderedPageBreak/>
        <w:t>翻译论文</w:t>
      </w:r>
    </w:p>
    <w:p w14:paraId="36B81DE3" w14:textId="6BE81367" w:rsidR="00981ECC" w:rsidRPr="00E547E4" w:rsidRDefault="00981ECC" w:rsidP="00E547E4">
      <w:pPr>
        <w:pStyle w:val="a5"/>
        <w:numPr>
          <w:ilvl w:val="0"/>
          <w:numId w:val="25"/>
        </w:numPr>
        <w:ind w:firstLineChars="0"/>
      </w:pPr>
      <w:r>
        <w:rPr>
          <w:rFonts w:hint="eastAsia"/>
        </w:rPr>
        <w:t>编写毕业设计</w:t>
      </w:r>
      <w:r>
        <w:t>论文</w:t>
      </w:r>
    </w:p>
    <w:p w14:paraId="46F49D62" w14:textId="77777777" w:rsidR="00E41B84" w:rsidRDefault="00EC0872" w:rsidP="000C64CA">
      <w:pPr>
        <w:pStyle w:val="2"/>
      </w:pPr>
      <w:bookmarkStart w:id="31" w:name="_Toc256166173"/>
      <w:bookmarkStart w:id="32" w:name="_Toc385191458"/>
      <w:r>
        <w:rPr>
          <w:rFonts w:hint="eastAsia"/>
        </w:rPr>
        <w:t>存在</w:t>
      </w:r>
      <w:r>
        <w:t>的</w:t>
      </w:r>
      <w:r>
        <w:rPr>
          <w:rFonts w:hint="eastAsia"/>
        </w:rPr>
        <w:t>问题</w:t>
      </w:r>
      <w:bookmarkEnd w:id="32"/>
      <w:r w:rsidR="00C05283">
        <w:tab/>
      </w:r>
    </w:p>
    <w:p w14:paraId="7E5AF43E" w14:textId="2F4CA8E0" w:rsidR="00981ECC" w:rsidRDefault="00981ECC" w:rsidP="00981ECC">
      <w:pPr>
        <w:pStyle w:val="a5"/>
        <w:numPr>
          <w:ilvl w:val="0"/>
          <w:numId w:val="27"/>
        </w:numPr>
        <w:ind w:firstLineChars="0"/>
      </w:pPr>
      <w:r>
        <w:rPr>
          <w:rFonts w:hint="eastAsia"/>
        </w:rPr>
        <w:t>系统</w:t>
      </w:r>
      <w:r>
        <w:t>中</w:t>
      </w:r>
      <w:r>
        <w:rPr>
          <w:rFonts w:hint="eastAsia"/>
        </w:rPr>
        <w:t>还有一些</w:t>
      </w:r>
      <w:r w:rsidR="008A3654">
        <w:rPr>
          <w:rFonts w:hint="eastAsia"/>
        </w:rPr>
        <w:t>零散</w:t>
      </w:r>
      <w:r w:rsidR="008A3654">
        <w:t>的</w:t>
      </w:r>
      <w:r w:rsidR="008A3654">
        <w:t>Bug</w:t>
      </w:r>
    </w:p>
    <w:p w14:paraId="2AF760B5" w14:textId="0A5B6AE1" w:rsidR="008A3654" w:rsidRPr="00981ECC" w:rsidRDefault="008A3654" w:rsidP="00981ECC">
      <w:pPr>
        <w:pStyle w:val="a5"/>
        <w:numPr>
          <w:ilvl w:val="0"/>
          <w:numId w:val="27"/>
        </w:numPr>
        <w:ind w:firstLineChars="0"/>
      </w:pPr>
      <w:r>
        <w:rPr>
          <w:rFonts w:hint="eastAsia"/>
        </w:rPr>
        <w:t>语法树的</w:t>
      </w:r>
      <w:r>
        <w:t>测试不够全面</w:t>
      </w:r>
    </w:p>
    <w:p w14:paraId="28E71648" w14:textId="77777777" w:rsidR="00FF1F45" w:rsidRPr="00BC6073" w:rsidRDefault="00EC0872" w:rsidP="000C64CA">
      <w:pPr>
        <w:pStyle w:val="1"/>
      </w:pPr>
      <w:bookmarkStart w:id="33" w:name="_Toc385191459"/>
      <w:bookmarkEnd w:id="31"/>
      <w:r>
        <w:rPr>
          <w:rFonts w:hint="eastAsia"/>
        </w:rPr>
        <w:t>后期进度</w:t>
      </w:r>
      <w:r>
        <w:t>安排</w:t>
      </w:r>
      <w:bookmarkEnd w:id="33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73"/>
        <w:gridCol w:w="3623"/>
      </w:tblGrid>
      <w:tr w:rsidR="008A3654" w14:paraId="5EECDA87" w14:textId="77777777" w:rsidTr="008A3654">
        <w:tc>
          <w:tcPr>
            <w:tcW w:w="4673" w:type="dxa"/>
          </w:tcPr>
          <w:p w14:paraId="5D166972" w14:textId="7D793FCA" w:rsidR="008A3654" w:rsidRDefault="008A3654" w:rsidP="00C977C1">
            <w:pPr>
              <w:spacing w:line="360" w:lineRule="auto"/>
            </w:pPr>
            <w:r>
              <w:rPr>
                <w:rFonts w:hint="eastAsia"/>
              </w:rPr>
              <w:t>时间</w:t>
            </w:r>
          </w:p>
        </w:tc>
        <w:tc>
          <w:tcPr>
            <w:tcW w:w="3623" w:type="dxa"/>
          </w:tcPr>
          <w:p w14:paraId="3FD8100F" w14:textId="2F9115DB" w:rsidR="008A3654" w:rsidRDefault="008A3654" w:rsidP="00C977C1">
            <w:pPr>
              <w:spacing w:line="360" w:lineRule="auto"/>
            </w:pPr>
            <w:r>
              <w:rPr>
                <w:rFonts w:hint="eastAsia"/>
              </w:rPr>
              <w:t>工作</w:t>
            </w:r>
          </w:p>
        </w:tc>
      </w:tr>
      <w:tr w:rsidR="008A3654" w14:paraId="7D53E219" w14:textId="77777777" w:rsidTr="008A3654">
        <w:tc>
          <w:tcPr>
            <w:tcW w:w="4673" w:type="dxa"/>
          </w:tcPr>
          <w:p w14:paraId="3F884708" w14:textId="573BB25A" w:rsidR="008A3654" w:rsidRDefault="008A3654" w:rsidP="00C977C1">
            <w:pPr>
              <w:spacing w:line="360" w:lineRule="auto"/>
            </w:pPr>
            <w:r>
              <w:rPr>
                <w:rFonts w:hint="eastAsia"/>
              </w:rPr>
              <w:t>2014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日至</w:t>
            </w:r>
            <w:r>
              <w:rPr>
                <w:rFonts w:hint="eastAsia"/>
              </w:rPr>
              <w:t>2014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</w:t>
            </w:r>
          </w:p>
        </w:tc>
        <w:tc>
          <w:tcPr>
            <w:tcW w:w="3623" w:type="dxa"/>
          </w:tcPr>
          <w:p w14:paraId="6A19DD83" w14:textId="2C3CC161" w:rsidR="008A3654" w:rsidRDefault="008A3654" w:rsidP="00C977C1">
            <w:pPr>
              <w:spacing w:line="360" w:lineRule="auto"/>
            </w:pPr>
            <w:r>
              <w:rPr>
                <w:rFonts w:hint="eastAsia"/>
              </w:rPr>
              <w:t>完成代码</w:t>
            </w:r>
            <w:r>
              <w:t>编写</w:t>
            </w:r>
          </w:p>
        </w:tc>
      </w:tr>
      <w:tr w:rsidR="008A3654" w14:paraId="6301D1C9" w14:textId="77777777" w:rsidTr="008A3654">
        <w:tc>
          <w:tcPr>
            <w:tcW w:w="4673" w:type="dxa"/>
          </w:tcPr>
          <w:p w14:paraId="1615CE6C" w14:textId="004BCB89" w:rsidR="008A3654" w:rsidRDefault="008A3654" w:rsidP="00C977C1">
            <w:pPr>
              <w:spacing w:line="360" w:lineRule="auto"/>
            </w:pPr>
            <w:r>
              <w:rPr>
                <w:rFonts w:hint="eastAsia"/>
              </w:rPr>
              <w:t>2014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日</w:t>
            </w:r>
            <w:r>
              <w:t>至</w:t>
            </w:r>
            <w:r>
              <w:rPr>
                <w:rFonts w:hint="eastAsia"/>
              </w:rPr>
              <w:t>2</w:t>
            </w:r>
            <w:r>
              <w:t>014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日</w:t>
            </w:r>
          </w:p>
        </w:tc>
        <w:tc>
          <w:tcPr>
            <w:tcW w:w="3623" w:type="dxa"/>
          </w:tcPr>
          <w:p w14:paraId="5D9CCA18" w14:textId="511091A8" w:rsidR="008A3654" w:rsidRDefault="008A3654" w:rsidP="00C977C1">
            <w:pPr>
              <w:spacing w:line="360" w:lineRule="auto"/>
            </w:pPr>
            <w:r>
              <w:rPr>
                <w:rFonts w:hint="eastAsia"/>
              </w:rPr>
              <w:t>完成</w:t>
            </w:r>
            <w:r>
              <w:t>论文翻译</w:t>
            </w:r>
          </w:p>
        </w:tc>
      </w:tr>
      <w:tr w:rsidR="008A3654" w14:paraId="1F1B82E5" w14:textId="77777777" w:rsidTr="008A3654">
        <w:tc>
          <w:tcPr>
            <w:tcW w:w="4673" w:type="dxa"/>
          </w:tcPr>
          <w:p w14:paraId="57D9E868" w14:textId="6FB4026E" w:rsidR="008A3654" w:rsidRDefault="008A3654" w:rsidP="00C977C1">
            <w:pPr>
              <w:spacing w:line="360" w:lineRule="auto"/>
            </w:pPr>
            <w:r>
              <w:rPr>
                <w:rFonts w:hint="eastAsia"/>
              </w:rPr>
              <w:t>2014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日</w:t>
            </w:r>
            <w:r>
              <w:t>至</w:t>
            </w:r>
            <w:r>
              <w:rPr>
                <w:rFonts w:hint="eastAsia"/>
              </w:rPr>
              <w:t>2014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日</w:t>
            </w:r>
          </w:p>
        </w:tc>
        <w:tc>
          <w:tcPr>
            <w:tcW w:w="3623" w:type="dxa"/>
          </w:tcPr>
          <w:p w14:paraId="5DB5B632" w14:textId="24E7FC03" w:rsidR="008A3654" w:rsidRDefault="008A3654" w:rsidP="00C977C1">
            <w:pPr>
              <w:spacing w:line="360" w:lineRule="auto"/>
            </w:pPr>
            <w:r>
              <w:rPr>
                <w:rFonts w:hint="eastAsia"/>
              </w:rPr>
              <w:t>完成</w:t>
            </w:r>
            <w:r>
              <w:t>毕设论文编写</w:t>
            </w:r>
          </w:p>
        </w:tc>
      </w:tr>
    </w:tbl>
    <w:p w14:paraId="4531E9CC" w14:textId="77777777" w:rsidR="003439D8" w:rsidRPr="003439D8" w:rsidRDefault="003439D8" w:rsidP="00C977C1">
      <w:pPr>
        <w:spacing w:line="360" w:lineRule="auto"/>
      </w:pPr>
    </w:p>
    <w:p w14:paraId="26E2FE98" w14:textId="77777777" w:rsidR="00832A02" w:rsidRDefault="00FF1F45" w:rsidP="000C64CA">
      <w:pPr>
        <w:pStyle w:val="1"/>
      </w:pPr>
      <w:bookmarkStart w:id="34" w:name="_Toc256166174"/>
      <w:bookmarkStart w:id="35" w:name="_Toc288159316"/>
      <w:bookmarkStart w:id="36" w:name="_Toc385191460"/>
      <w:r w:rsidRPr="00BC6073">
        <w:rPr>
          <w:rFonts w:hint="eastAsia"/>
        </w:rPr>
        <w:t>参考文献</w:t>
      </w:r>
      <w:bookmarkEnd w:id="34"/>
      <w:bookmarkEnd w:id="35"/>
      <w:bookmarkEnd w:id="36"/>
    </w:p>
    <w:p w14:paraId="6D4DCBA2" w14:textId="77777777" w:rsidR="000C64CA" w:rsidRDefault="000C64CA" w:rsidP="000C64CA">
      <w:pPr>
        <w:pStyle w:val="a5"/>
        <w:numPr>
          <w:ilvl w:val="0"/>
          <w:numId w:val="24"/>
        </w:numPr>
        <w:spacing w:line="360" w:lineRule="auto"/>
        <w:ind w:firstLineChars="0"/>
      </w:pPr>
      <w:r w:rsidRPr="00536FA1">
        <w:t xml:space="preserve">Warwick, Graham. "Flight Tests </w:t>
      </w:r>
      <w:proofErr w:type="gramStart"/>
      <w:r w:rsidRPr="00536FA1">
        <w:t>Of</w:t>
      </w:r>
      <w:proofErr w:type="gramEnd"/>
      <w:r w:rsidRPr="00536FA1">
        <w:t xml:space="preserve"> Next F-35 Block Underway." Aviation Week, 12 June 2010.</w:t>
      </w:r>
    </w:p>
    <w:p w14:paraId="5C89EB74" w14:textId="77777777" w:rsidR="000C64CA" w:rsidRDefault="000C64CA" w:rsidP="000C64CA">
      <w:pPr>
        <w:pStyle w:val="a5"/>
        <w:numPr>
          <w:ilvl w:val="0"/>
          <w:numId w:val="24"/>
        </w:numPr>
        <w:spacing w:line="360" w:lineRule="auto"/>
        <w:ind w:firstLineChars="0"/>
      </w:pPr>
      <w:r w:rsidRPr="00536FA1">
        <w:t>Jean-Louis Camus. “Efficient Development of Airborne Software with SCADE Suite™.” Handbook. 2003</w:t>
      </w:r>
    </w:p>
    <w:p w14:paraId="321AA6AB" w14:textId="77777777" w:rsidR="000C64CA" w:rsidRDefault="00D76EA1" w:rsidP="000C64CA">
      <w:pPr>
        <w:pStyle w:val="a5"/>
        <w:numPr>
          <w:ilvl w:val="0"/>
          <w:numId w:val="24"/>
        </w:numPr>
        <w:spacing w:line="360" w:lineRule="auto"/>
        <w:ind w:firstLineChars="0"/>
      </w:pPr>
      <w:hyperlink r:id="rId20" w:history="1">
        <w:r w:rsidR="000C64CA" w:rsidRPr="00063241">
          <w:rPr>
            <w:rStyle w:val="a6"/>
          </w:rPr>
          <w:t>http://www.rtca.org/store_list.asp</w:t>
        </w:r>
      </w:hyperlink>
    </w:p>
    <w:p w14:paraId="4378CCAE" w14:textId="77777777" w:rsidR="000C64CA" w:rsidRDefault="000C64CA" w:rsidP="000C64CA">
      <w:pPr>
        <w:pStyle w:val="a5"/>
        <w:numPr>
          <w:ilvl w:val="0"/>
          <w:numId w:val="24"/>
        </w:numPr>
        <w:spacing w:line="360" w:lineRule="auto"/>
        <w:ind w:firstLineChars="0"/>
      </w:pPr>
      <w:r w:rsidRPr="00A606C1">
        <w:t>ISO/IEC 15408</w:t>
      </w:r>
    </w:p>
    <w:p w14:paraId="0C5111E5" w14:textId="77777777" w:rsidR="000C64CA" w:rsidRPr="000C64CA" w:rsidRDefault="000C64CA" w:rsidP="000C64CA"/>
    <w:sectPr w:rsidR="000C64CA" w:rsidRPr="000C64CA" w:rsidSect="00207F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0" w:author="Zhao" w:date="2014-03-09T14:46:00Z" w:initials="Z">
    <w:p w14:paraId="6EC40805" w14:textId="77777777" w:rsidR="004A1831" w:rsidRDefault="004A1831" w:rsidP="004A1831">
      <w:pPr>
        <w:pStyle w:val="ad"/>
        <w:ind w:firstLine="420"/>
      </w:pPr>
      <w:r>
        <w:rPr>
          <w:rStyle w:val="ac"/>
        </w:rPr>
        <w:annotationRef/>
      </w:r>
      <w:r>
        <w:rPr>
          <w:rFonts w:hint="eastAsia"/>
        </w:rPr>
        <w:t>建议题目</w:t>
      </w:r>
      <w:r>
        <w:t>把</w:t>
      </w:r>
      <w:r>
        <w:t>B</w:t>
      </w:r>
      <w:r>
        <w:t>语言改为</w:t>
      </w:r>
      <w:r>
        <w:t>B*</w:t>
      </w:r>
      <w:r>
        <w:t>语言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EC40805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1D24E5" w14:textId="77777777" w:rsidR="00D76EA1" w:rsidRDefault="00D76EA1" w:rsidP="00FF1F45">
      <w:r>
        <w:separator/>
      </w:r>
    </w:p>
  </w:endnote>
  <w:endnote w:type="continuationSeparator" w:id="0">
    <w:p w14:paraId="0DAE1D8D" w14:textId="77777777" w:rsidR="00D76EA1" w:rsidRDefault="00D76EA1" w:rsidP="00FF1F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9A8B07" w14:textId="77777777" w:rsidR="00207F93" w:rsidRDefault="00207F93" w:rsidP="000B0740">
    <w:pPr>
      <w:pStyle w:val="a4"/>
      <w:pBdr>
        <w:top w:val="single" w:sz="4" w:space="1" w:color="auto"/>
      </w:pBdr>
      <w:spacing w:line="320" w:lineRule="exact"/>
      <w:ind w:firstLineChars="50" w:firstLine="90"/>
    </w:pPr>
    <w:r>
      <w:rPr>
        <w:rFonts w:ascii="楷体_GB2312" w:eastAsia="楷体_GB2312" w:hint="eastAsia"/>
      </w:rPr>
      <w:t>北京航空航天大学计算机学院</w:t>
    </w:r>
    <w:r>
      <w:rPr>
        <w:rStyle w:val="a7"/>
        <w:rFonts w:ascii="宋体" w:hint="eastAsia"/>
      </w:rPr>
      <w:t xml:space="preserve">                                                          · </w:t>
    </w:r>
    <w:r w:rsidRPr="001C48DA">
      <w:rPr>
        <w:rStyle w:val="a7"/>
      </w:rPr>
      <w:fldChar w:fldCharType="begin"/>
    </w:r>
    <w:r w:rsidRPr="001C48DA">
      <w:rPr>
        <w:rStyle w:val="a7"/>
      </w:rPr>
      <w:instrText xml:space="preserve"> PAGE </w:instrText>
    </w:r>
    <w:r w:rsidRPr="001C48DA">
      <w:rPr>
        <w:rStyle w:val="a7"/>
      </w:rPr>
      <w:fldChar w:fldCharType="separate"/>
    </w:r>
    <w:r w:rsidR="00812C66">
      <w:rPr>
        <w:rStyle w:val="a7"/>
        <w:noProof/>
      </w:rPr>
      <w:t>9</w:t>
    </w:r>
    <w:r w:rsidRPr="001C48DA">
      <w:rPr>
        <w:rStyle w:val="a7"/>
      </w:rPr>
      <w:fldChar w:fldCharType="end"/>
    </w:r>
    <w:r>
      <w:rPr>
        <w:rStyle w:val="a7"/>
        <w:rFonts w:hint="eastAsia"/>
      </w:rPr>
      <w:t xml:space="preserve"> </w:t>
    </w:r>
    <w:r>
      <w:rPr>
        <w:rStyle w:val="a7"/>
        <w:rFonts w:ascii="宋体" w:hint="eastAsia"/>
      </w:rPr>
      <w:t>·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B42246" w14:textId="77777777" w:rsidR="00207F93" w:rsidRDefault="00207F93">
    <w:pPr>
      <w:pStyle w:val="a4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A52E82" w14:textId="77777777" w:rsidR="00D76EA1" w:rsidRDefault="00D76EA1" w:rsidP="00FF1F45">
      <w:r>
        <w:separator/>
      </w:r>
    </w:p>
  </w:footnote>
  <w:footnote w:type="continuationSeparator" w:id="0">
    <w:p w14:paraId="0E9FB40F" w14:textId="77777777" w:rsidR="00D76EA1" w:rsidRDefault="00D76EA1" w:rsidP="00FF1F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2CB752" w14:textId="77777777" w:rsidR="00207F93" w:rsidRDefault="00207F93">
    <w:pPr>
      <w:pStyle w:val="a3"/>
      <w:rPr>
        <w:rFonts w:ascii="楷体_GB2312" w:eastAsia="楷体_GB2312"/>
      </w:rPr>
    </w:pPr>
    <w:r>
      <w:rPr>
        <w:rFonts w:ascii="楷体_GB2312" w:eastAsia="楷体_GB2312" w:hint="eastAsia"/>
      </w:rPr>
      <w:t>学士学位论文开题报告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5F7383" w14:textId="77777777" w:rsidR="00207F93" w:rsidRDefault="00207F93">
    <w:pPr>
      <w:jc w:val="center"/>
    </w:pPr>
    <w:r>
      <w:rPr>
        <w:rFonts w:hint="eastAsia"/>
        <w:vanish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82A57"/>
    <w:multiLevelType w:val="hybridMultilevel"/>
    <w:tmpl w:val="0D4A1A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E2020FB"/>
    <w:multiLevelType w:val="hybridMultilevel"/>
    <w:tmpl w:val="DEF283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34D148A"/>
    <w:multiLevelType w:val="hybridMultilevel"/>
    <w:tmpl w:val="902C7356"/>
    <w:lvl w:ilvl="0" w:tplc="45F2DBC0">
      <w:start w:val="1"/>
      <w:numFmt w:val="chineseCountingThousand"/>
      <w:suff w:val="space"/>
      <w:lvlText w:val="(%1)"/>
      <w:lvlJc w:val="left"/>
      <w:pPr>
        <w:ind w:left="0" w:firstLine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13887B7F"/>
    <w:multiLevelType w:val="hybridMultilevel"/>
    <w:tmpl w:val="FB58EB04"/>
    <w:lvl w:ilvl="0" w:tplc="80E8D7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6C0713F"/>
    <w:multiLevelType w:val="hybridMultilevel"/>
    <w:tmpl w:val="93A47E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A8F12A1"/>
    <w:multiLevelType w:val="hybridMultilevel"/>
    <w:tmpl w:val="C0E46E6A"/>
    <w:lvl w:ilvl="0" w:tplc="5C2EBC3A">
      <w:start w:val="1"/>
      <w:numFmt w:val="japaneseCounting"/>
      <w:lvlText w:val="第%1，"/>
      <w:lvlJc w:val="left"/>
      <w:pPr>
        <w:ind w:left="1470" w:hanging="1050"/>
      </w:pPr>
      <w:rPr>
        <w:rFonts w:ascii="宋体" w:eastAsia="宋体" w:hAnsi="宋体" w:cs="宋体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B3D29F3"/>
    <w:multiLevelType w:val="hybridMultilevel"/>
    <w:tmpl w:val="0A68899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2475686D"/>
    <w:multiLevelType w:val="hybridMultilevel"/>
    <w:tmpl w:val="F1D2C508"/>
    <w:lvl w:ilvl="0" w:tplc="36D01F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DCEA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2E2F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76E87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768E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F8B2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B408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6465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0C09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24C55C73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>
    <w:nsid w:val="26EE234F"/>
    <w:multiLevelType w:val="hybridMultilevel"/>
    <w:tmpl w:val="85BE742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">
    <w:nsid w:val="30876304"/>
    <w:multiLevelType w:val="hybridMultilevel"/>
    <w:tmpl w:val="B3B23226"/>
    <w:lvl w:ilvl="0" w:tplc="5904769C">
      <w:start w:val="1"/>
      <w:numFmt w:val="decimal"/>
      <w:suff w:val="space"/>
      <w:lvlText w:val="第%1，"/>
      <w:lvlJc w:val="left"/>
      <w:pPr>
        <w:ind w:left="0" w:firstLine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38F67361"/>
    <w:multiLevelType w:val="hybridMultilevel"/>
    <w:tmpl w:val="5AB2F354"/>
    <w:lvl w:ilvl="0" w:tplc="F54E5EA8">
      <w:start w:val="1"/>
      <w:numFmt w:val="decimal"/>
      <w:lvlText w:val="［%1］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>
    <w:nsid w:val="3BD104F0"/>
    <w:multiLevelType w:val="hybridMultilevel"/>
    <w:tmpl w:val="5ADC177C"/>
    <w:lvl w:ilvl="0" w:tplc="85B293B6">
      <w:start w:val="1"/>
      <w:numFmt w:val="decimal"/>
      <w:suff w:val="space"/>
      <w:lvlText w:val="%1."/>
      <w:lvlJc w:val="left"/>
      <w:pPr>
        <w:ind w:left="0" w:firstLine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40F95000"/>
    <w:multiLevelType w:val="hybridMultilevel"/>
    <w:tmpl w:val="A6CAFD3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45366067"/>
    <w:multiLevelType w:val="hybridMultilevel"/>
    <w:tmpl w:val="301E69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4DD80B9E"/>
    <w:multiLevelType w:val="hybridMultilevel"/>
    <w:tmpl w:val="CE12188A"/>
    <w:lvl w:ilvl="0" w:tplc="B4942A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DC45C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F08FD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9EA8A5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050C7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FC858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B90CA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75453C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26A309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0EC3482"/>
    <w:multiLevelType w:val="hybridMultilevel"/>
    <w:tmpl w:val="902C7356"/>
    <w:lvl w:ilvl="0" w:tplc="45F2DBC0">
      <w:start w:val="1"/>
      <w:numFmt w:val="chineseCountingThousand"/>
      <w:suff w:val="space"/>
      <w:lvlText w:val="(%1)"/>
      <w:lvlJc w:val="left"/>
      <w:pPr>
        <w:ind w:left="0" w:firstLine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>
    <w:nsid w:val="55073B20"/>
    <w:multiLevelType w:val="hybridMultilevel"/>
    <w:tmpl w:val="03DE936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5B163359"/>
    <w:multiLevelType w:val="hybridMultilevel"/>
    <w:tmpl w:val="57E0BA86"/>
    <w:lvl w:ilvl="0" w:tplc="5EE28E1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FC37F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225DA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6CAAC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9A226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65CD8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58E68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C4181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88C2B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C9D4F7A"/>
    <w:multiLevelType w:val="hybridMultilevel"/>
    <w:tmpl w:val="C23AD968"/>
    <w:lvl w:ilvl="0" w:tplc="45F2DBC0">
      <w:start w:val="1"/>
      <w:numFmt w:val="chineseCountingThousand"/>
      <w:suff w:val="space"/>
      <w:lvlText w:val="(%1)"/>
      <w:lvlJc w:val="left"/>
      <w:pPr>
        <w:ind w:left="0" w:firstLine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>
    <w:nsid w:val="64A55EDF"/>
    <w:multiLevelType w:val="hybridMultilevel"/>
    <w:tmpl w:val="1F80C074"/>
    <w:lvl w:ilvl="0" w:tplc="D5BE7B68">
      <w:start w:val="1"/>
      <w:numFmt w:val="japaneseCounting"/>
      <w:lvlText w:val="第%1，"/>
      <w:lvlJc w:val="left"/>
      <w:pPr>
        <w:ind w:left="1470" w:hanging="1050"/>
      </w:pPr>
      <w:rPr>
        <w:rFonts w:ascii="宋体" w:eastAsia="宋体" w:hAnsi="宋体" w:cs="宋体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696C285F"/>
    <w:multiLevelType w:val="hybridMultilevel"/>
    <w:tmpl w:val="9D126836"/>
    <w:lvl w:ilvl="0" w:tplc="8042FA36">
      <w:start w:val="1"/>
      <w:numFmt w:val="japaneseCounting"/>
      <w:lvlText w:val="第%1，"/>
      <w:lvlJc w:val="left"/>
      <w:pPr>
        <w:ind w:left="1425" w:hanging="10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6A0A4E00"/>
    <w:multiLevelType w:val="hybridMultilevel"/>
    <w:tmpl w:val="5ADC177C"/>
    <w:lvl w:ilvl="0" w:tplc="85B293B6">
      <w:start w:val="1"/>
      <w:numFmt w:val="decimal"/>
      <w:suff w:val="space"/>
      <w:lvlText w:val="%1."/>
      <w:lvlJc w:val="left"/>
      <w:pPr>
        <w:ind w:left="0" w:firstLine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6CFE2C4D"/>
    <w:multiLevelType w:val="hybridMultilevel"/>
    <w:tmpl w:val="A41A0C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76501B57"/>
    <w:multiLevelType w:val="hybridMultilevel"/>
    <w:tmpl w:val="6FAA2AA0"/>
    <w:lvl w:ilvl="0" w:tplc="2E40DA1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76648C8"/>
    <w:multiLevelType w:val="hybridMultilevel"/>
    <w:tmpl w:val="DD48AD3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6">
    <w:nsid w:val="78400CD9"/>
    <w:multiLevelType w:val="hybridMultilevel"/>
    <w:tmpl w:val="167C01F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4"/>
  </w:num>
  <w:num w:numId="4">
    <w:abstractNumId w:val="22"/>
  </w:num>
  <w:num w:numId="5">
    <w:abstractNumId w:val="12"/>
  </w:num>
  <w:num w:numId="6">
    <w:abstractNumId w:val="19"/>
  </w:num>
  <w:num w:numId="7">
    <w:abstractNumId w:val="16"/>
  </w:num>
  <w:num w:numId="8">
    <w:abstractNumId w:val="2"/>
  </w:num>
  <w:num w:numId="9">
    <w:abstractNumId w:val="10"/>
  </w:num>
  <w:num w:numId="10">
    <w:abstractNumId w:val="20"/>
  </w:num>
  <w:num w:numId="11">
    <w:abstractNumId w:val="5"/>
  </w:num>
  <w:num w:numId="12">
    <w:abstractNumId w:val="21"/>
  </w:num>
  <w:num w:numId="13">
    <w:abstractNumId w:val="9"/>
  </w:num>
  <w:num w:numId="14">
    <w:abstractNumId w:val="25"/>
  </w:num>
  <w:num w:numId="15">
    <w:abstractNumId w:val="23"/>
  </w:num>
  <w:num w:numId="16">
    <w:abstractNumId w:val="17"/>
  </w:num>
  <w:num w:numId="17">
    <w:abstractNumId w:val="26"/>
  </w:num>
  <w:num w:numId="18">
    <w:abstractNumId w:val="7"/>
  </w:num>
  <w:num w:numId="19">
    <w:abstractNumId w:val="15"/>
  </w:num>
  <w:num w:numId="20">
    <w:abstractNumId w:val="18"/>
  </w:num>
  <w:num w:numId="21">
    <w:abstractNumId w:val="8"/>
  </w:num>
  <w:num w:numId="22">
    <w:abstractNumId w:val="6"/>
  </w:num>
  <w:num w:numId="23">
    <w:abstractNumId w:val="13"/>
  </w:num>
  <w:num w:numId="24">
    <w:abstractNumId w:val="11"/>
  </w:num>
  <w:num w:numId="25">
    <w:abstractNumId w:val="4"/>
  </w:num>
  <w:num w:numId="26">
    <w:abstractNumId w:val="14"/>
  </w:num>
  <w:num w:numId="27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Zhao">
    <w15:presenceInfo w15:providerId="None" w15:userId="Zha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revisionView w:markup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4CA"/>
    <w:rsid w:val="000010AC"/>
    <w:rsid w:val="00015AF2"/>
    <w:rsid w:val="00026D11"/>
    <w:rsid w:val="000373C9"/>
    <w:rsid w:val="000402F5"/>
    <w:rsid w:val="00066A0F"/>
    <w:rsid w:val="00074570"/>
    <w:rsid w:val="000751E6"/>
    <w:rsid w:val="000A33FE"/>
    <w:rsid w:val="000A750F"/>
    <w:rsid w:val="000B0740"/>
    <w:rsid w:val="000B30D7"/>
    <w:rsid w:val="000B441C"/>
    <w:rsid w:val="000B7241"/>
    <w:rsid w:val="000C0378"/>
    <w:rsid w:val="000C2266"/>
    <w:rsid w:val="000C64CA"/>
    <w:rsid w:val="000D48BA"/>
    <w:rsid w:val="000D743D"/>
    <w:rsid w:val="000D765C"/>
    <w:rsid w:val="000E21C9"/>
    <w:rsid w:val="000E6F0B"/>
    <w:rsid w:val="000E76D0"/>
    <w:rsid w:val="000F0058"/>
    <w:rsid w:val="000F3C82"/>
    <w:rsid w:val="00101E5F"/>
    <w:rsid w:val="00121566"/>
    <w:rsid w:val="00153C9C"/>
    <w:rsid w:val="00154237"/>
    <w:rsid w:val="00160D5B"/>
    <w:rsid w:val="00177E31"/>
    <w:rsid w:val="0018099C"/>
    <w:rsid w:val="00181E09"/>
    <w:rsid w:val="001A3460"/>
    <w:rsid w:val="001A4D8F"/>
    <w:rsid w:val="001A7EF8"/>
    <w:rsid w:val="001C48DA"/>
    <w:rsid w:val="001C656D"/>
    <w:rsid w:val="001D461E"/>
    <w:rsid w:val="001E1228"/>
    <w:rsid w:val="001E5B2D"/>
    <w:rsid w:val="001F41AC"/>
    <w:rsid w:val="001F5D2C"/>
    <w:rsid w:val="001F77F5"/>
    <w:rsid w:val="00207F93"/>
    <w:rsid w:val="00214832"/>
    <w:rsid w:val="00215063"/>
    <w:rsid w:val="00216234"/>
    <w:rsid w:val="00226534"/>
    <w:rsid w:val="00227AAA"/>
    <w:rsid w:val="0023201B"/>
    <w:rsid w:val="002374DB"/>
    <w:rsid w:val="00247A7A"/>
    <w:rsid w:val="0025143A"/>
    <w:rsid w:val="002555C4"/>
    <w:rsid w:val="00256F04"/>
    <w:rsid w:val="002635C6"/>
    <w:rsid w:val="002636E7"/>
    <w:rsid w:val="00277005"/>
    <w:rsid w:val="00296AB6"/>
    <w:rsid w:val="002A076C"/>
    <w:rsid w:val="002B0AE2"/>
    <w:rsid w:val="002D33B7"/>
    <w:rsid w:val="002E2520"/>
    <w:rsid w:val="002E477A"/>
    <w:rsid w:val="002F199A"/>
    <w:rsid w:val="002F1B41"/>
    <w:rsid w:val="002F43F3"/>
    <w:rsid w:val="002F45E2"/>
    <w:rsid w:val="00320516"/>
    <w:rsid w:val="003245EA"/>
    <w:rsid w:val="00325033"/>
    <w:rsid w:val="00327458"/>
    <w:rsid w:val="00327897"/>
    <w:rsid w:val="003355A7"/>
    <w:rsid w:val="003439D8"/>
    <w:rsid w:val="003459CC"/>
    <w:rsid w:val="00357358"/>
    <w:rsid w:val="00372DC9"/>
    <w:rsid w:val="00380202"/>
    <w:rsid w:val="00383117"/>
    <w:rsid w:val="0038485D"/>
    <w:rsid w:val="00392F5A"/>
    <w:rsid w:val="003976A4"/>
    <w:rsid w:val="003A2866"/>
    <w:rsid w:val="003B5587"/>
    <w:rsid w:val="003B5C55"/>
    <w:rsid w:val="003C6BD9"/>
    <w:rsid w:val="003C726F"/>
    <w:rsid w:val="003D5429"/>
    <w:rsid w:val="003E69FF"/>
    <w:rsid w:val="003E7696"/>
    <w:rsid w:val="003F7A61"/>
    <w:rsid w:val="00435094"/>
    <w:rsid w:val="00436A57"/>
    <w:rsid w:val="004373F6"/>
    <w:rsid w:val="00437775"/>
    <w:rsid w:val="0045423D"/>
    <w:rsid w:val="004607F2"/>
    <w:rsid w:val="00461636"/>
    <w:rsid w:val="004628DA"/>
    <w:rsid w:val="004871FF"/>
    <w:rsid w:val="00492032"/>
    <w:rsid w:val="004955BC"/>
    <w:rsid w:val="004A1831"/>
    <w:rsid w:val="004A406B"/>
    <w:rsid w:val="004B2298"/>
    <w:rsid w:val="004B6AF5"/>
    <w:rsid w:val="004C6BBF"/>
    <w:rsid w:val="004C7EFE"/>
    <w:rsid w:val="004D630B"/>
    <w:rsid w:val="004E2652"/>
    <w:rsid w:val="004E7B5F"/>
    <w:rsid w:val="004F132F"/>
    <w:rsid w:val="004F3E99"/>
    <w:rsid w:val="004F680A"/>
    <w:rsid w:val="005118EB"/>
    <w:rsid w:val="00512F83"/>
    <w:rsid w:val="005143E2"/>
    <w:rsid w:val="00517CC5"/>
    <w:rsid w:val="005220D7"/>
    <w:rsid w:val="005355EE"/>
    <w:rsid w:val="005437B2"/>
    <w:rsid w:val="00543BAE"/>
    <w:rsid w:val="00555AA7"/>
    <w:rsid w:val="0056485F"/>
    <w:rsid w:val="00572895"/>
    <w:rsid w:val="00590509"/>
    <w:rsid w:val="00595EEC"/>
    <w:rsid w:val="005A335F"/>
    <w:rsid w:val="005B4912"/>
    <w:rsid w:val="005D4D25"/>
    <w:rsid w:val="005D72E4"/>
    <w:rsid w:val="005E44F2"/>
    <w:rsid w:val="005E4B61"/>
    <w:rsid w:val="005F4EEA"/>
    <w:rsid w:val="005F5D45"/>
    <w:rsid w:val="005F67D9"/>
    <w:rsid w:val="00603117"/>
    <w:rsid w:val="00607903"/>
    <w:rsid w:val="0062286D"/>
    <w:rsid w:val="00623E2A"/>
    <w:rsid w:val="00631E3C"/>
    <w:rsid w:val="00642195"/>
    <w:rsid w:val="006464A5"/>
    <w:rsid w:val="0065034B"/>
    <w:rsid w:val="006617C9"/>
    <w:rsid w:val="00691E9C"/>
    <w:rsid w:val="00695BCC"/>
    <w:rsid w:val="006A3EDD"/>
    <w:rsid w:val="006A7655"/>
    <w:rsid w:val="006C630C"/>
    <w:rsid w:val="006D14FE"/>
    <w:rsid w:val="006D58DB"/>
    <w:rsid w:val="006E0601"/>
    <w:rsid w:val="006F3B73"/>
    <w:rsid w:val="00721BDC"/>
    <w:rsid w:val="0073185F"/>
    <w:rsid w:val="0073586F"/>
    <w:rsid w:val="007358EF"/>
    <w:rsid w:val="0074067E"/>
    <w:rsid w:val="0074522F"/>
    <w:rsid w:val="007762E2"/>
    <w:rsid w:val="00786CD9"/>
    <w:rsid w:val="00790442"/>
    <w:rsid w:val="007A1189"/>
    <w:rsid w:val="007A36C0"/>
    <w:rsid w:val="007B3805"/>
    <w:rsid w:val="007B48FA"/>
    <w:rsid w:val="007C65A7"/>
    <w:rsid w:val="007D635F"/>
    <w:rsid w:val="007F02B8"/>
    <w:rsid w:val="007F0DF0"/>
    <w:rsid w:val="00812C66"/>
    <w:rsid w:val="008133A9"/>
    <w:rsid w:val="0081353C"/>
    <w:rsid w:val="00830D9A"/>
    <w:rsid w:val="00832A02"/>
    <w:rsid w:val="0083385E"/>
    <w:rsid w:val="0084438C"/>
    <w:rsid w:val="00845698"/>
    <w:rsid w:val="008529F9"/>
    <w:rsid w:val="00877A58"/>
    <w:rsid w:val="00881B38"/>
    <w:rsid w:val="00886713"/>
    <w:rsid w:val="008867F7"/>
    <w:rsid w:val="00886DBC"/>
    <w:rsid w:val="008A0B34"/>
    <w:rsid w:val="008A3654"/>
    <w:rsid w:val="008A3AF1"/>
    <w:rsid w:val="008A4DD2"/>
    <w:rsid w:val="008D5C0F"/>
    <w:rsid w:val="008E6EAB"/>
    <w:rsid w:val="008E73F9"/>
    <w:rsid w:val="008F6456"/>
    <w:rsid w:val="009102ED"/>
    <w:rsid w:val="00920C88"/>
    <w:rsid w:val="00930726"/>
    <w:rsid w:val="00933FC9"/>
    <w:rsid w:val="00954990"/>
    <w:rsid w:val="00961A98"/>
    <w:rsid w:val="00972C18"/>
    <w:rsid w:val="00981ECC"/>
    <w:rsid w:val="0098229C"/>
    <w:rsid w:val="00984759"/>
    <w:rsid w:val="009A7A9D"/>
    <w:rsid w:val="009B6C35"/>
    <w:rsid w:val="009C37C5"/>
    <w:rsid w:val="009C3B44"/>
    <w:rsid w:val="009D4300"/>
    <w:rsid w:val="00A077AD"/>
    <w:rsid w:val="00A12270"/>
    <w:rsid w:val="00A169BD"/>
    <w:rsid w:val="00A22FF7"/>
    <w:rsid w:val="00A30006"/>
    <w:rsid w:val="00A4394C"/>
    <w:rsid w:val="00A44689"/>
    <w:rsid w:val="00A54FAA"/>
    <w:rsid w:val="00A551A9"/>
    <w:rsid w:val="00A608D3"/>
    <w:rsid w:val="00A71A97"/>
    <w:rsid w:val="00AA45B4"/>
    <w:rsid w:val="00AA5DC2"/>
    <w:rsid w:val="00AA5E9E"/>
    <w:rsid w:val="00AC6A40"/>
    <w:rsid w:val="00AE76CB"/>
    <w:rsid w:val="00AF3E24"/>
    <w:rsid w:val="00B07499"/>
    <w:rsid w:val="00B131FD"/>
    <w:rsid w:val="00B16097"/>
    <w:rsid w:val="00B56DC3"/>
    <w:rsid w:val="00B57090"/>
    <w:rsid w:val="00B70725"/>
    <w:rsid w:val="00B70998"/>
    <w:rsid w:val="00B86F4F"/>
    <w:rsid w:val="00B912DB"/>
    <w:rsid w:val="00B95145"/>
    <w:rsid w:val="00B97459"/>
    <w:rsid w:val="00BB3DBC"/>
    <w:rsid w:val="00BC6073"/>
    <w:rsid w:val="00BD3082"/>
    <w:rsid w:val="00BD69B3"/>
    <w:rsid w:val="00BE363D"/>
    <w:rsid w:val="00BF00CF"/>
    <w:rsid w:val="00BF48C2"/>
    <w:rsid w:val="00C02AFB"/>
    <w:rsid w:val="00C03A06"/>
    <w:rsid w:val="00C05283"/>
    <w:rsid w:val="00C05736"/>
    <w:rsid w:val="00C4787F"/>
    <w:rsid w:val="00C627A1"/>
    <w:rsid w:val="00C75525"/>
    <w:rsid w:val="00C7677C"/>
    <w:rsid w:val="00C977C1"/>
    <w:rsid w:val="00C9780C"/>
    <w:rsid w:val="00CA5D6E"/>
    <w:rsid w:val="00CD2D92"/>
    <w:rsid w:val="00CD5F0A"/>
    <w:rsid w:val="00CE7F61"/>
    <w:rsid w:val="00D03979"/>
    <w:rsid w:val="00D125B7"/>
    <w:rsid w:val="00D12E6C"/>
    <w:rsid w:val="00D1573F"/>
    <w:rsid w:val="00D17F7A"/>
    <w:rsid w:val="00D324D7"/>
    <w:rsid w:val="00D43EAF"/>
    <w:rsid w:val="00D44F60"/>
    <w:rsid w:val="00D455B0"/>
    <w:rsid w:val="00D47471"/>
    <w:rsid w:val="00D5787F"/>
    <w:rsid w:val="00D65DF3"/>
    <w:rsid w:val="00D71DA2"/>
    <w:rsid w:val="00D76445"/>
    <w:rsid w:val="00D76EA1"/>
    <w:rsid w:val="00D93364"/>
    <w:rsid w:val="00DA131C"/>
    <w:rsid w:val="00DA51FD"/>
    <w:rsid w:val="00DD5C14"/>
    <w:rsid w:val="00DE35AC"/>
    <w:rsid w:val="00DF3C4B"/>
    <w:rsid w:val="00DF511A"/>
    <w:rsid w:val="00DF5520"/>
    <w:rsid w:val="00E03970"/>
    <w:rsid w:val="00E03987"/>
    <w:rsid w:val="00E054D6"/>
    <w:rsid w:val="00E1148F"/>
    <w:rsid w:val="00E34BE3"/>
    <w:rsid w:val="00E379E2"/>
    <w:rsid w:val="00E41B84"/>
    <w:rsid w:val="00E547E4"/>
    <w:rsid w:val="00E62F5F"/>
    <w:rsid w:val="00E80845"/>
    <w:rsid w:val="00E83B84"/>
    <w:rsid w:val="00E940C3"/>
    <w:rsid w:val="00E952FB"/>
    <w:rsid w:val="00EA0958"/>
    <w:rsid w:val="00EA1A5F"/>
    <w:rsid w:val="00EA5D2F"/>
    <w:rsid w:val="00EC0872"/>
    <w:rsid w:val="00EC3183"/>
    <w:rsid w:val="00EC7934"/>
    <w:rsid w:val="00EC7AFD"/>
    <w:rsid w:val="00EE2410"/>
    <w:rsid w:val="00EE2D2E"/>
    <w:rsid w:val="00EF1B48"/>
    <w:rsid w:val="00F0408B"/>
    <w:rsid w:val="00F135C0"/>
    <w:rsid w:val="00F158C1"/>
    <w:rsid w:val="00F15968"/>
    <w:rsid w:val="00F2109C"/>
    <w:rsid w:val="00F24A36"/>
    <w:rsid w:val="00F32062"/>
    <w:rsid w:val="00F46BD1"/>
    <w:rsid w:val="00F5304A"/>
    <w:rsid w:val="00F643B2"/>
    <w:rsid w:val="00F70E60"/>
    <w:rsid w:val="00FB2AB6"/>
    <w:rsid w:val="00FB5C43"/>
    <w:rsid w:val="00FB6645"/>
    <w:rsid w:val="00FC40AB"/>
    <w:rsid w:val="00FD2A1A"/>
    <w:rsid w:val="00FE3C87"/>
    <w:rsid w:val="00FE49C9"/>
    <w:rsid w:val="00FF1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453490"/>
  <w15:chartTrackingRefBased/>
  <w15:docId w15:val="{FE45279E-3EE1-4D16-9718-7819F1DA5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3117"/>
    <w:pPr>
      <w:widowControl w:val="0"/>
      <w:jc w:val="both"/>
    </w:pPr>
    <w:rPr>
      <w:rFonts w:ascii="Times New Roman" w:hAnsi="Times New Roman"/>
      <w:kern w:val="2"/>
      <w:sz w:val="24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383117"/>
    <w:pPr>
      <w:keepNext/>
      <w:keepLines/>
      <w:numPr>
        <w:numId w:val="21"/>
      </w:numPr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C3B44"/>
    <w:pPr>
      <w:keepNext/>
      <w:keepLines/>
      <w:numPr>
        <w:ilvl w:val="1"/>
        <w:numId w:val="21"/>
      </w:numPr>
      <w:spacing w:before="260" w:after="260" w:line="416" w:lineRule="auto"/>
      <w:outlineLvl w:val="1"/>
    </w:pPr>
    <w:rPr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83117"/>
    <w:pPr>
      <w:keepNext/>
      <w:keepLines/>
      <w:numPr>
        <w:ilvl w:val="2"/>
        <w:numId w:val="21"/>
      </w:numPr>
      <w:spacing w:before="260" w:after="260" w:line="416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83117"/>
    <w:pPr>
      <w:keepNext/>
      <w:keepLines/>
      <w:numPr>
        <w:ilvl w:val="3"/>
        <w:numId w:val="2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83117"/>
    <w:pPr>
      <w:keepNext/>
      <w:keepLines/>
      <w:numPr>
        <w:ilvl w:val="4"/>
        <w:numId w:val="2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83117"/>
    <w:pPr>
      <w:keepNext/>
      <w:keepLines/>
      <w:numPr>
        <w:ilvl w:val="5"/>
        <w:numId w:val="2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83117"/>
    <w:pPr>
      <w:keepNext/>
      <w:keepLines/>
      <w:numPr>
        <w:ilvl w:val="6"/>
        <w:numId w:val="2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83117"/>
    <w:pPr>
      <w:keepNext/>
      <w:keepLines/>
      <w:numPr>
        <w:ilvl w:val="7"/>
        <w:numId w:val="2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83117"/>
    <w:pPr>
      <w:keepNext/>
      <w:keepLines/>
      <w:numPr>
        <w:ilvl w:val="8"/>
        <w:numId w:val="2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FF1F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rsid w:val="00FF1F45"/>
    <w:rPr>
      <w:sz w:val="18"/>
      <w:szCs w:val="18"/>
    </w:rPr>
  </w:style>
  <w:style w:type="paragraph" w:styleId="a4">
    <w:name w:val="footer"/>
    <w:basedOn w:val="a"/>
    <w:link w:val="Char0"/>
    <w:unhideWhenUsed/>
    <w:rsid w:val="00FF1F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FF1F45"/>
    <w:rPr>
      <w:sz w:val="18"/>
      <w:szCs w:val="18"/>
    </w:rPr>
  </w:style>
  <w:style w:type="character" w:customStyle="1" w:styleId="1Char">
    <w:name w:val="标题 1 Char"/>
    <w:link w:val="1"/>
    <w:uiPriority w:val="9"/>
    <w:rsid w:val="00383117"/>
    <w:rPr>
      <w:rFonts w:ascii="Times New Roman" w:hAnsi="Times New Roman"/>
      <w:b/>
      <w:bCs/>
      <w:kern w:val="44"/>
      <w:sz w:val="32"/>
      <w:szCs w:val="44"/>
    </w:rPr>
  </w:style>
  <w:style w:type="character" w:customStyle="1" w:styleId="2Char">
    <w:name w:val="标题 2 Char"/>
    <w:link w:val="2"/>
    <w:uiPriority w:val="9"/>
    <w:rsid w:val="009C3B44"/>
    <w:rPr>
      <w:rFonts w:ascii="Times New Roman" w:hAnsi="Times New Roman"/>
      <w:b/>
      <w:bCs/>
      <w:kern w:val="2"/>
      <w:sz w:val="28"/>
      <w:szCs w:val="32"/>
    </w:rPr>
  </w:style>
  <w:style w:type="paragraph" w:styleId="a5">
    <w:name w:val="List Paragraph"/>
    <w:basedOn w:val="a"/>
    <w:uiPriority w:val="34"/>
    <w:qFormat/>
    <w:rsid w:val="00FF1F45"/>
    <w:pPr>
      <w:ind w:firstLineChars="200" w:firstLine="420"/>
    </w:pPr>
  </w:style>
  <w:style w:type="character" w:customStyle="1" w:styleId="longtext1">
    <w:name w:val="long_text1"/>
    <w:rsid w:val="00FF1F45"/>
    <w:rPr>
      <w:sz w:val="20"/>
      <w:szCs w:val="20"/>
    </w:rPr>
  </w:style>
  <w:style w:type="character" w:styleId="a6">
    <w:name w:val="Hyperlink"/>
    <w:uiPriority w:val="99"/>
    <w:unhideWhenUsed/>
    <w:rsid w:val="00FF1F45"/>
    <w:rPr>
      <w:color w:val="0000FF"/>
      <w:u w:val="single"/>
    </w:rPr>
  </w:style>
  <w:style w:type="character" w:styleId="a7">
    <w:name w:val="page number"/>
    <w:basedOn w:val="a0"/>
    <w:rsid w:val="00FF1F45"/>
  </w:style>
  <w:style w:type="paragraph" w:styleId="10">
    <w:name w:val="toc 1"/>
    <w:basedOn w:val="a"/>
    <w:next w:val="a"/>
    <w:autoRedefine/>
    <w:uiPriority w:val="39"/>
    <w:unhideWhenUsed/>
    <w:qFormat/>
    <w:rsid w:val="008E73F9"/>
    <w:pPr>
      <w:tabs>
        <w:tab w:val="right" w:leader="dot" w:pos="8296"/>
      </w:tabs>
      <w:jc w:val="center"/>
    </w:pPr>
    <w:rPr>
      <w:rFonts w:ascii="宋体" w:hAnsi="宋体"/>
      <w:bCs/>
      <w:caps/>
      <w:noProof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qFormat/>
    <w:rsid w:val="00FF1F45"/>
    <w:pPr>
      <w:tabs>
        <w:tab w:val="right" w:leader="dot" w:pos="8296"/>
      </w:tabs>
      <w:spacing w:line="360" w:lineRule="auto"/>
      <w:ind w:left="210"/>
      <w:jc w:val="left"/>
    </w:pPr>
    <w:rPr>
      <w:smallCaps/>
      <w:noProof/>
      <w:szCs w:val="24"/>
    </w:rPr>
  </w:style>
  <w:style w:type="character" w:customStyle="1" w:styleId="highlightedsearchterm">
    <w:name w:val="highlightedsearchterm"/>
    <w:basedOn w:val="a0"/>
    <w:rsid w:val="00FF1F45"/>
  </w:style>
  <w:style w:type="paragraph" w:styleId="a8">
    <w:name w:val="Balloon Text"/>
    <w:basedOn w:val="a"/>
    <w:link w:val="Char1"/>
    <w:uiPriority w:val="99"/>
    <w:semiHidden/>
    <w:unhideWhenUsed/>
    <w:rsid w:val="00FF1F45"/>
    <w:rPr>
      <w:sz w:val="18"/>
      <w:szCs w:val="18"/>
    </w:rPr>
  </w:style>
  <w:style w:type="character" w:customStyle="1" w:styleId="Char1">
    <w:name w:val="批注框文本 Char"/>
    <w:link w:val="a8"/>
    <w:uiPriority w:val="99"/>
    <w:semiHidden/>
    <w:rsid w:val="00FF1F45"/>
    <w:rPr>
      <w:sz w:val="18"/>
      <w:szCs w:val="18"/>
    </w:rPr>
  </w:style>
  <w:style w:type="character" w:customStyle="1" w:styleId="3Char">
    <w:name w:val="标题 3 Char"/>
    <w:link w:val="3"/>
    <w:uiPriority w:val="9"/>
    <w:rsid w:val="00383117"/>
    <w:rPr>
      <w:rFonts w:ascii="Times New Roman" w:hAnsi="Times New Roman"/>
      <w:b/>
      <w:bCs/>
      <w:kern w:val="2"/>
      <w:sz w:val="24"/>
      <w:szCs w:val="32"/>
    </w:rPr>
  </w:style>
  <w:style w:type="paragraph" w:styleId="30">
    <w:name w:val="toc 3"/>
    <w:basedOn w:val="a"/>
    <w:next w:val="a"/>
    <w:autoRedefine/>
    <w:uiPriority w:val="39"/>
    <w:unhideWhenUsed/>
    <w:qFormat/>
    <w:rsid w:val="00CA5D6E"/>
    <w:pPr>
      <w:ind w:leftChars="400" w:left="840"/>
    </w:pPr>
  </w:style>
  <w:style w:type="paragraph" w:styleId="TOC">
    <w:name w:val="TOC Heading"/>
    <w:basedOn w:val="1"/>
    <w:next w:val="a"/>
    <w:uiPriority w:val="39"/>
    <w:semiHidden/>
    <w:unhideWhenUsed/>
    <w:qFormat/>
    <w:rsid w:val="00CA5D6E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table" w:styleId="a9">
    <w:name w:val="Table Grid"/>
    <w:basedOn w:val="a1"/>
    <w:uiPriority w:val="59"/>
    <w:rsid w:val="005437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603117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styleId="aa">
    <w:name w:val="Emphasis"/>
    <w:uiPriority w:val="20"/>
    <w:qFormat/>
    <w:rsid w:val="000E76D0"/>
    <w:rPr>
      <w:i w:val="0"/>
      <w:iCs w:val="0"/>
      <w:color w:val="CC0000"/>
    </w:rPr>
  </w:style>
  <w:style w:type="paragraph" w:styleId="ab">
    <w:name w:val="Date"/>
    <w:basedOn w:val="a"/>
    <w:next w:val="a"/>
    <w:link w:val="Char2"/>
    <w:uiPriority w:val="99"/>
    <w:semiHidden/>
    <w:unhideWhenUsed/>
    <w:rsid w:val="006E0601"/>
    <w:pPr>
      <w:ind w:leftChars="2500" w:left="100"/>
    </w:pPr>
  </w:style>
  <w:style w:type="character" w:customStyle="1" w:styleId="Char2">
    <w:name w:val="日期 Char"/>
    <w:basedOn w:val="a0"/>
    <w:link w:val="ab"/>
    <w:uiPriority w:val="99"/>
    <w:semiHidden/>
    <w:rsid w:val="006E0601"/>
  </w:style>
  <w:style w:type="character" w:customStyle="1" w:styleId="4Char">
    <w:name w:val="标题 4 Char"/>
    <w:basedOn w:val="a0"/>
    <w:link w:val="4"/>
    <w:uiPriority w:val="9"/>
    <w:semiHidden/>
    <w:rsid w:val="00383117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383117"/>
    <w:rPr>
      <w:rFonts w:ascii="Times New Roman" w:hAnsi="Times New Roman"/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383117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383117"/>
    <w:rPr>
      <w:rFonts w:ascii="Times New Roman" w:hAnsi="Times New Roman"/>
      <w:b/>
      <w:bCs/>
      <w:kern w:val="2"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383117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383117"/>
    <w:rPr>
      <w:rFonts w:asciiTheme="majorHAnsi" w:eastAsiaTheme="majorEastAsia" w:hAnsiTheme="majorHAnsi" w:cstheme="majorBidi"/>
      <w:kern w:val="2"/>
      <w:sz w:val="21"/>
      <w:szCs w:val="21"/>
    </w:rPr>
  </w:style>
  <w:style w:type="table" w:styleId="11">
    <w:name w:val="Grid Table 1 Light"/>
    <w:basedOn w:val="a1"/>
    <w:uiPriority w:val="46"/>
    <w:rsid w:val="009C3B44"/>
    <w:rPr>
      <w:rFonts w:asciiTheme="minorHAnsi" w:eastAsiaTheme="minorEastAsia" w:hAnsiTheme="minorHAnsi" w:cstheme="minorBidi"/>
      <w:kern w:val="2"/>
      <w:sz w:val="21"/>
      <w:szCs w:val="22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c">
    <w:name w:val="annotation reference"/>
    <w:basedOn w:val="a0"/>
    <w:uiPriority w:val="99"/>
    <w:semiHidden/>
    <w:unhideWhenUsed/>
    <w:rsid w:val="004A1831"/>
    <w:rPr>
      <w:sz w:val="21"/>
      <w:szCs w:val="21"/>
    </w:rPr>
  </w:style>
  <w:style w:type="paragraph" w:styleId="ad">
    <w:name w:val="annotation text"/>
    <w:basedOn w:val="a"/>
    <w:link w:val="Char3"/>
    <w:uiPriority w:val="99"/>
    <w:semiHidden/>
    <w:unhideWhenUsed/>
    <w:rsid w:val="004A1831"/>
    <w:pPr>
      <w:spacing w:line="360" w:lineRule="auto"/>
      <w:ind w:firstLineChars="200" w:firstLine="200"/>
      <w:jc w:val="left"/>
    </w:pPr>
    <w:rPr>
      <w:rFonts w:eastAsiaTheme="minorEastAsia" w:cstheme="minorBidi"/>
    </w:rPr>
  </w:style>
  <w:style w:type="character" w:customStyle="1" w:styleId="Char3">
    <w:name w:val="批注文字 Char"/>
    <w:basedOn w:val="a0"/>
    <w:link w:val="ad"/>
    <w:uiPriority w:val="99"/>
    <w:semiHidden/>
    <w:rsid w:val="004A1831"/>
    <w:rPr>
      <w:rFonts w:ascii="Times New Roman" w:eastAsiaTheme="minorEastAsia" w:hAnsi="Times New Roman" w:cstheme="minorBidi"/>
      <w:kern w:val="2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44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85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0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0" w:color="FEA957"/>
                <w:right w:val="none" w:sz="0" w:space="0" w:color="auto"/>
              </w:divBdr>
              <w:divsChild>
                <w:div w:id="204374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25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030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204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dotted" w:sz="6" w:space="4" w:color="C2C2C2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477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2540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8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5720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07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0671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omments" Target="comments.xml"/><Relationship Id="rId18" Type="http://schemas.openxmlformats.org/officeDocument/2006/relationships/package" Target="embeddings/Microsoft_Visio___2.vsdx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3.emf"/><Relationship Id="rId2" Type="http://schemas.openxmlformats.org/officeDocument/2006/relationships/numbering" Target="numbering.xml"/><Relationship Id="rId16" Type="http://schemas.openxmlformats.org/officeDocument/2006/relationships/package" Target="embeddings/Microsoft_Visio___1.vsdx"/><Relationship Id="rId20" Type="http://schemas.openxmlformats.org/officeDocument/2006/relationships/hyperlink" Target="http://www.rtca.org/store_list.as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2.emf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microsoft.com/office/2011/relationships/commentsExtended" Target="commentsExtended.xml"/><Relationship Id="rId22" Type="http://schemas.microsoft.com/office/2011/relationships/people" Target="peop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\&#33258;&#23450;&#20041;%20Office%20&#27169;&#26495;\&#20013;&#26399;&#25253;&#21578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D29A30-0DA8-4EB3-8885-F55E0CC096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中期报告.dotx</Template>
  <TotalTime>164</TotalTime>
  <Pages>9</Pages>
  <Words>644</Words>
  <Characters>3626</Characters>
  <Application>Microsoft Office Word</Application>
  <DocSecurity>0</DocSecurity>
  <Lines>75</Lines>
  <Paragraphs>20</Paragraphs>
  <ScaleCrop>false</ScaleCrop>
  <Company/>
  <LinksUpToDate>false</LinksUpToDate>
  <CharactersWithSpaces>4250</CharactersWithSpaces>
  <SharedDoc>false</SharedDoc>
  <HLinks>
    <vt:vector size="84" baseType="variant">
      <vt:variant>
        <vt:i4>1638457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_Toc351321991</vt:lpwstr>
      </vt:variant>
      <vt:variant>
        <vt:i4>1638457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_Toc351321990</vt:lpwstr>
      </vt:variant>
      <vt:variant>
        <vt:i4>1572921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_Toc351321988</vt:lpwstr>
      </vt:variant>
      <vt:variant>
        <vt:i4>1572921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_Toc351321987</vt:lpwstr>
      </vt:variant>
      <vt:variant>
        <vt:i4>1572921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_Toc351321986</vt:lpwstr>
      </vt:variant>
      <vt:variant>
        <vt:i4>1572921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_Toc351321983</vt:lpwstr>
      </vt:variant>
      <vt:variant>
        <vt:i4>1572921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_Toc351321982</vt:lpwstr>
      </vt:variant>
      <vt:variant>
        <vt:i4>1572921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_Toc351321980</vt:lpwstr>
      </vt:variant>
      <vt:variant>
        <vt:i4>1507385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_Toc351321979</vt:lpwstr>
      </vt:variant>
      <vt:variant>
        <vt:i4>1507385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_Toc351321978</vt:lpwstr>
      </vt:variant>
      <vt:variant>
        <vt:i4>1507385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_Toc351321977</vt:lpwstr>
      </vt:variant>
      <vt:variant>
        <vt:i4>1507385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_Toc351321976</vt:lpwstr>
      </vt:variant>
      <vt:variant>
        <vt:i4>1507385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_Toc351321975</vt:lpwstr>
      </vt:variant>
      <vt:variant>
        <vt:i4>1507385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_Toc351321974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</dc:creator>
  <cp:keywords/>
  <cp:lastModifiedBy>Zhao</cp:lastModifiedBy>
  <cp:revision>8</cp:revision>
  <cp:lastPrinted>2012-03-01T08:17:00Z</cp:lastPrinted>
  <dcterms:created xsi:type="dcterms:W3CDTF">2014-04-13T05:54:00Z</dcterms:created>
  <dcterms:modified xsi:type="dcterms:W3CDTF">2014-04-13T14:28:00Z</dcterms:modified>
</cp:coreProperties>
</file>